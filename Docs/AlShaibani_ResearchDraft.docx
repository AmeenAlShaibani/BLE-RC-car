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DF7A" w14:textId="0405FAEB" w:rsidR="00E81978" w:rsidRDefault="00000000">
      <w:pPr>
        <w:pStyle w:val="Title"/>
      </w:pPr>
      <w:sdt>
        <w:sdtPr>
          <w:alias w:val="Title:"/>
          <w:tag w:val="Title:"/>
          <w:id w:val="726351117"/>
          <w:placeholder>
            <w:docPart w:val="9C55239E6DB24B97A44FCA4913928CB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26F10">
            <w:t>Remote-Controlled Robotic Car</w:t>
          </w:r>
        </w:sdtContent>
      </w:sdt>
    </w:p>
    <w:p w14:paraId="78C63FD5" w14:textId="5EC3DBA9" w:rsidR="00B823AA" w:rsidRDefault="00126F10" w:rsidP="00B823AA">
      <w:pPr>
        <w:pStyle w:val="Title2"/>
      </w:pPr>
      <w:r>
        <w:t>Ameen AlShaibani</w:t>
      </w:r>
    </w:p>
    <w:p w14:paraId="688BB999" w14:textId="317CD5D3" w:rsidR="00E81978" w:rsidRDefault="00126F10" w:rsidP="00B823AA">
      <w:pPr>
        <w:pStyle w:val="Title2"/>
      </w:pPr>
      <w:r>
        <w:t>University of Denver</w:t>
      </w:r>
    </w:p>
    <w:p w14:paraId="1D23CF9A" w14:textId="55E84A51" w:rsidR="00126F10" w:rsidRDefault="00126F10" w:rsidP="00B823AA">
      <w:pPr>
        <w:pStyle w:val="Title2"/>
      </w:pPr>
      <w:r>
        <w:t>Ritchie School Of Engineering and Computer Science</w:t>
      </w:r>
    </w:p>
    <w:p w14:paraId="0ECDC37E" w14:textId="660676EC" w:rsidR="00126F10" w:rsidRDefault="00126F10">
      <w:pPr>
        <w:pStyle w:val="Title"/>
      </w:pPr>
      <w:r>
        <w:t>Advisors:</w:t>
      </w:r>
    </w:p>
    <w:p w14:paraId="210D3BCA" w14:textId="30DD1534" w:rsidR="00126F10" w:rsidRDefault="00126F10">
      <w:pPr>
        <w:pStyle w:val="Title"/>
      </w:pPr>
      <w:r>
        <w:t xml:space="preserve">Dr. </w:t>
      </w:r>
      <w:proofErr w:type="spellStart"/>
      <w:r w:rsidRPr="00126F10">
        <w:t>Wenzhong</w:t>
      </w:r>
      <w:proofErr w:type="spellEnd"/>
      <w:r w:rsidRPr="00126F10">
        <w:t xml:space="preserve"> Gao</w:t>
      </w:r>
    </w:p>
    <w:p w14:paraId="2C83432F" w14:textId="592DFB9A" w:rsidR="00126F10" w:rsidRDefault="00126F10">
      <w:pPr>
        <w:pStyle w:val="Title"/>
      </w:pPr>
      <w:r>
        <w:t>Dr. Goncalo Martins</w:t>
      </w:r>
    </w:p>
    <w:p w14:paraId="541A2553" w14:textId="77777777" w:rsidR="00126F10" w:rsidRDefault="00126F10">
      <w:pPr>
        <w:pStyle w:val="Title"/>
      </w:pPr>
    </w:p>
    <w:p w14:paraId="535C2016" w14:textId="41215996" w:rsidR="00E81978" w:rsidRDefault="00126F10">
      <w:pPr>
        <w:pStyle w:val="Title"/>
      </w:pPr>
      <w:r>
        <w:t>Research Paper submitted in pursuit of Departmental Distinction in Computer Engineering</w:t>
      </w:r>
    </w:p>
    <w:p w14:paraId="377694E0" w14:textId="7C12139C" w:rsidR="00E47515" w:rsidRDefault="00E47515">
      <w:pPr>
        <w:pStyle w:val="Title"/>
      </w:pPr>
    </w:p>
    <w:p w14:paraId="5C87342B" w14:textId="77777777" w:rsidR="00E47515" w:rsidRDefault="00E47515">
      <w:pPr>
        <w:rPr>
          <w:rFonts w:asciiTheme="majorHAnsi" w:eastAsiaTheme="majorEastAsia" w:hAnsiTheme="majorHAnsi" w:cstheme="majorBidi"/>
        </w:rPr>
      </w:pPr>
      <w:r>
        <w:br w:type="page"/>
      </w:r>
    </w:p>
    <w:p w14:paraId="2EAB48BC" w14:textId="4EB7140D" w:rsidR="00E47515" w:rsidRDefault="00E47515" w:rsidP="00E47515">
      <w:pPr>
        <w:pStyle w:val="Heading1"/>
      </w:pPr>
      <w:r>
        <w:lastRenderedPageBreak/>
        <w:t>Abstract</w:t>
      </w:r>
    </w:p>
    <w:p w14:paraId="06F6A2D9" w14:textId="28A852B1" w:rsidR="00E47515" w:rsidRPr="00E47515" w:rsidRDefault="00E47515" w:rsidP="00E47515">
      <w:r w:rsidRPr="00E47515">
        <w:t xml:space="preserve">Abstract: This paper presents an innovative approach to developing a remote-controlled robotic car, utilizing a custom-designed PCB motherboard and an Android application. The PCB motherboard is designed using </w:t>
      </w:r>
      <w:proofErr w:type="spellStart"/>
      <w:r w:rsidRPr="00E47515">
        <w:t>KiCad</w:t>
      </w:r>
      <w:proofErr w:type="spellEnd"/>
      <w:r w:rsidRPr="00E47515">
        <w:t>, an open-source Electronic Design Automation software, and incorporates the ESP32 microcontroller and the TB6612FNG motor controller for efficient performance and compact form factor. The Android application facilitates user-friendly control of the car via Bluetooth, providing an intuitive and accessible experience</w:t>
      </w:r>
      <w:r>
        <w:t xml:space="preserve">. </w:t>
      </w:r>
      <w:r w:rsidRPr="00E47515">
        <w:t xml:space="preserve">Experimental results demonstrate the effectiveness and versatility of the design, contributing to the ongoing evolution of the robotics field. The system is designed for ease of use and accessibility, pushing the boundaries of remote-controlled </w:t>
      </w:r>
      <w:r w:rsidRPr="00E47515">
        <w:t>robotics,</w:t>
      </w:r>
      <w:r w:rsidRPr="00E47515">
        <w:t xml:space="preserve"> and making custom robotic cars more available to researchers and enthusiasts.</w:t>
      </w:r>
    </w:p>
    <w:p w14:paraId="3110C226" w14:textId="389342FD" w:rsidR="0057466A" w:rsidRPr="00E47515" w:rsidRDefault="00E47515" w:rsidP="00E47515">
      <w:pPr>
        <w:rPr>
          <w:rFonts w:asciiTheme="majorHAnsi" w:eastAsiaTheme="majorEastAsia" w:hAnsiTheme="majorHAnsi" w:cstheme="majorBidi"/>
        </w:rPr>
      </w:pPr>
      <w:r>
        <w:br w:type="page"/>
      </w:r>
    </w:p>
    <w:p w14:paraId="2686BDAA" w14:textId="7C0FAE56" w:rsidR="00E81978" w:rsidRDefault="00A27669">
      <w:pPr>
        <w:pStyle w:val="Heading1"/>
      </w:pPr>
      <w:r>
        <w:lastRenderedPageBreak/>
        <w:t>Introduction</w:t>
      </w:r>
    </w:p>
    <w:p w14:paraId="022302CB" w14:textId="35A7DF8A" w:rsidR="00A27669" w:rsidRDefault="00A27669" w:rsidP="00A27669">
      <w:r>
        <w:t>In recent years, the field of robotics has witnessed remarkable growth, driven by advancements in 3D printing, open-source software, and the increasing accessibility of tools for creating custom components and printed circuit boards (PCBs). As these technologies become more prevalent, researchers and enthusiasts alike are exploring innovative ways to develop user-friendly, cost-effective, and versatile robotic systems. One such application is the creation of remote-controlled robotic cars, which have the potential to revolutionize not only the field of robotics but also adjacent industries, such as automotive, logistics, and entertainment.</w:t>
      </w:r>
    </w:p>
    <w:p w14:paraId="0437759F" w14:textId="77777777" w:rsidR="0057466A" w:rsidRDefault="0057466A" w:rsidP="00A27669"/>
    <w:p w14:paraId="74A7AACE" w14:textId="1505D4A0" w:rsidR="00A27669" w:rsidRDefault="00A27669" w:rsidP="00A27669">
      <w:r>
        <w:t xml:space="preserve">This research paper presents the development of a remote-controlled robotic car and the design of a user-friendly PCB motherboard using </w:t>
      </w:r>
      <w:proofErr w:type="spellStart"/>
      <w:r>
        <w:t>KiCad</w:t>
      </w:r>
      <w:proofErr w:type="spellEnd"/>
      <w:r>
        <w:t xml:space="preserve">, a free Electronic Design Automation software. </w:t>
      </w:r>
      <w:r w:rsidR="00C952C0">
        <w:t>My</w:t>
      </w:r>
      <w:r>
        <w:t xml:space="preserve"> approach aims to provide a "Plug and Play" experience, enabling users to easily connect motors to the board and control their car remotely. In contrast to traditional Radio Frequency (RF) modules, </w:t>
      </w:r>
      <w:r w:rsidR="00C952C0">
        <w:t>the</w:t>
      </w:r>
      <w:r>
        <w:t xml:space="preserve"> design employs Bluetooth technology, allowing users to leverage their Android smartphones as intuitive and accessible controllers.</w:t>
      </w:r>
    </w:p>
    <w:p w14:paraId="28C55703" w14:textId="77777777" w:rsidR="0057466A" w:rsidRDefault="0057466A" w:rsidP="00A27669"/>
    <w:p w14:paraId="52A7767A" w14:textId="5A866247" w:rsidR="0057466A" w:rsidRDefault="00A27669" w:rsidP="0057466A">
      <w:r>
        <w:t xml:space="preserve">To achieve this level of user-friendliness, </w:t>
      </w:r>
      <w:r w:rsidR="0035618D">
        <w:t>I</w:t>
      </w:r>
      <w:r>
        <w:t xml:space="preserve"> developed a custom Android application that facilitates connection and control of the car via Bluetooth. The PCB integrates a microcontroller for signal distribution and a Bluetooth module for communication with the Android app. Power distribution to all circuitry and motors is managed through a single power input, and a motor control system interprets signals from the smartphone controller. </w:t>
      </w:r>
      <w:r w:rsidR="0035618D">
        <w:t>I</w:t>
      </w:r>
      <w:r>
        <w:t xml:space="preserve"> also developed the code for the microcontroller, ensuring seamless integration of the Bluetooth module and motor control system.</w:t>
      </w:r>
    </w:p>
    <w:p w14:paraId="1A26EC1E" w14:textId="3A078B34" w:rsidR="00E81978" w:rsidRDefault="00A27669" w:rsidP="00A27669">
      <w:r>
        <w:lastRenderedPageBreak/>
        <w:t xml:space="preserve">This research paper provides a comprehensive account of </w:t>
      </w:r>
      <w:r w:rsidR="0035618D">
        <w:t>an</w:t>
      </w:r>
      <w:r>
        <w:t xml:space="preserve"> innovative approach to remote-controlled robotic car development. </w:t>
      </w:r>
      <w:r w:rsidR="0035618D">
        <w:t>I</w:t>
      </w:r>
      <w:r>
        <w:t xml:space="preserve"> discuss the design and implementation of the PCB, the creation of the Android application, and the integration of Bluetooth technology. </w:t>
      </w:r>
      <w:r w:rsidR="0035618D">
        <w:t>I</w:t>
      </w:r>
      <w:r>
        <w:t xml:space="preserve"> also present experimental results that demonstrate the effectiveness and versatility of </w:t>
      </w:r>
      <w:r w:rsidR="0035618D">
        <w:t>the</w:t>
      </w:r>
      <w:r>
        <w:t xml:space="preserve"> design. By pushing the boundaries of remote-controlled robotics and making custom robotic cars more accessible and convenient, </w:t>
      </w:r>
      <w:r w:rsidR="0035618D">
        <w:t>this</w:t>
      </w:r>
      <w:r>
        <w:t xml:space="preserve"> research contributes to the ongoing evolution of the robotics field.</w:t>
      </w:r>
    </w:p>
    <w:p w14:paraId="3258D8BA" w14:textId="36BC521E" w:rsidR="00A27669" w:rsidRDefault="00A27669" w:rsidP="00A27669">
      <w:pPr>
        <w:ind w:firstLine="0"/>
      </w:pPr>
    </w:p>
    <w:p w14:paraId="3D272EE5" w14:textId="233EDD10" w:rsidR="0057466A" w:rsidRPr="0057466A" w:rsidRDefault="00A27669" w:rsidP="0057466A">
      <w:pPr>
        <w:pStyle w:val="Heading1"/>
      </w:pPr>
      <w:r>
        <w:t>Methods and Materials</w:t>
      </w:r>
    </w:p>
    <w:p w14:paraId="390DDB72" w14:textId="47C97836" w:rsidR="00116B6A" w:rsidRDefault="00116B6A" w:rsidP="0057466A">
      <w:r>
        <w:t xml:space="preserve">For the development of the PCB, specific components were selected based on their compatibility, efficiency, and form factor. In this section, </w:t>
      </w:r>
      <w:r w:rsidR="0035618D">
        <w:t>I</w:t>
      </w:r>
      <w:r>
        <w:t xml:space="preserve"> outline the rationale behind the chosen components, and compare them with alternative options.</w:t>
      </w:r>
    </w:p>
    <w:p w14:paraId="02741ACE" w14:textId="2ADD36EC" w:rsidR="00360C19" w:rsidRDefault="00360C19" w:rsidP="00360C19">
      <w:pPr>
        <w:ind w:firstLine="0"/>
      </w:pPr>
      <w:r w:rsidRPr="00360C19">
        <w:rPr>
          <w:b/>
          <w:bCs/>
        </w:rPr>
        <w:t>Microcontroller:</w:t>
      </w:r>
      <w:r>
        <w:t xml:space="preserve"> ESP32</w:t>
      </w:r>
    </w:p>
    <w:p w14:paraId="4CE08307" w14:textId="02021EF9" w:rsidR="00360C19" w:rsidRDefault="00360C19" w:rsidP="00A06DE2">
      <w:r>
        <w:t>The ESP32 microcontroller was selected for its integrated wireless capabilities and powerful processing features. As a dual-core, low-power microcontroller with integrated Wi-Fi and Bluetooth Low Energy (BLE) functionalities, it is well-suited for IoT applications and wireless communication</w:t>
      </w:r>
      <w:r w:rsidR="00A06DE2">
        <w:t xml:space="preserve">. The ESP32 has 34 GPIO pins that </w:t>
      </w:r>
      <w:proofErr w:type="gramStart"/>
      <w:r w:rsidR="00A06DE2">
        <w:t>are capable of providing</w:t>
      </w:r>
      <w:proofErr w:type="gramEnd"/>
      <w:r w:rsidR="00A06DE2">
        <w:t xml:space="preserve"> digital signals as well as PWM signals which are crucial for the motor controller.</w:t>
      </w:r>
      <w:r>
        <w:t xml:space="preserve"> </w:t>
      </w:r>
      <w:r w:rsidR="00A06DE2">
        <w:t>T</w:t>
      </w:r>
      <w:r>
        <w:t>he ESP32 provides ample processing power and memory for the demands of the robotic car project</w:t>
      </w:r>
      <w:r w:rsidR="00A06DE2">
        <w:t xml:space="preserve">. </w:t>
      </w:r>
      <w:r>
        <w:t xml:space="preserve">The choice of the ESP32 was further motivated by its built-in BLE capabilities, which eliminated the need for a separate BLE module. This decision streamlined the design, reduced the overall footprint of the PCB, and increased system efficiency. Alternative options, such as the Arduino Nano or the </w:t>
      </w:r>
      <w:r>
        <w:lastRenderedPageBreak/>
        <w:t>Teensy, would have required an additional BLE module to be connected</w:t>
      </w:r>
      <w:r w:rsidR="00A06DE2">
        <w:t xml:space="preserve"> such as the HM-10</w:t>
      </w:r>
      <w:r>
        <w:t>,</w:t>
      </w:r>
      <w:r w:rsidR="00A06DE2">
        <w:t xml:space="preserve"> which would have</w:t>
      </w:r>
      <w:r>
        <w:t xml:space="preserve"> increas</w:t>
      </w:r>
      <w:r w:rsidR="00A06DE2">
        <w:t xml:space="preserve">ed </w:t>
      </w:r>
      <w:r>
        <w:t>complexity, size, and power consumption.</w:t>
      </w:r>
    </w:p>
    <w:p w14:paraId="266AE43D" w14:textId="77777777" w:rsidR="00A06DE2" w:rsidRDefault="00A06DE2" w:rsidP="00A06DE2"/>
    <w:p w14:paraId="59722876" w14:textId="2230AC1C" w:rsidR="00360C19" w:rsidRPr="00360C19" w:rsidRDefault="00360C19" w:rsidP="00360C19">
      <w:pPr>
        <w:ind w:firstLine="0"/>
      </w:pPr>
      <w:r w:rsidRPr="00360C19">
        <w:rPr>
          <w:b/>
          <w:bCs/>
        </w:rPr>
        <w:t>Motor Controller</w:t>
      </w:r>
      <w:r w:rsidRPr="00360C19">
        <w:t>: TB6612FNG</w:t>
      </w:r>
    </w:p>
    <w:p w14:paraId="5A61A15A" w14:textId="36D8E6AA" w:rsidR="00360C19" w:rsidRDefault="00360C19" w:rsidP="00360C19">
      <w:r>
        <w:t>The TB6612FNG motor driver was chosen as the motor controller due to its compact size, efficient performance, and versatility. Compared to alternatives like the L298N motor driver, the TB6612FNG does not require a large heatsink or large capacitors, which helps maintain a smaller form factor for the PCB. Additionally, the TB6612FNG offers better thermal efficiency, ensuring safe and reliable operation even under high load conditions.</w:t>
      </w:r>
    </w:p>
    <w:p w14:paraId="3A15CEF1" w14:textId="77777777" w:rsidR="00360C19" w:rsidRDefault="00360C19" w:rsidP="00360C19"/>
    <w:p w14:paraId="6E77E0DE" w14:textId="4BE18E34" w:rsidR="00360C19" w:rsidRDefault="00360C19" w:rsidP="00360C19">
      <w:pPr>
        <w:ind w:firstLine="0"/>
      </w:pPr>
      <w:r>
        <w:t>The TB6612FNG is a dual-channel motor driver that can deliver up to 1.2 A per channel, with a</w:t>
      </w:r>
      <w:r w:rsidR="00A06DE2">
        <w:t xml:space="preserve"> logic voltage of 3.3V and an</w:t>
      </w:r>
      <w:r>
        <w:t xml:space="preserve"> operating </w:t>
      </w:r>
      <w:r w:rsidR="00A06DE2">
        <w:t xml:space="preserve">motor </w:t>
      </w:r>
      <w:r>
        <w:t>voltage range of 2.5-13.5 V. It features built-in thermal shutdown protection and low voltage detection, further enhancing the safety and reliability of the motor control system.</w:t>
      </w:r>
      <w:r w:rsidR="00A06DE2">
        <w:t xml:space="preserve"> </w:t>
      </w:r>
      <w:r>
        <w:t>The motor driver also offers a range of control options, including PWM</w:t>
      </w:r>
      <w:r w:rsidR="00BA4FED">
        <w:t xml:space="preserve"> pin to determine the speed of the motor, as well as</w:t>
      </w:r>
      <w:r>
        <w:t xml:space="preserve"> IN1, and IN2 inputs, which</w:t>
      </w:r>
      <w:r w:rsidR="00BA4FED">
        <w:t xml:space="preserve"> provide the user options for turning the motor clockwise, counterclockwise, a short brake or a complete stop</w:t>
      </w:r>
      <w:r>
        <w:t>.</w:t>
      </w:r>
      <w:r w:rsidR="00BA4FED">
        <w:t xml:space="preserve"> Two TB6612FNG motor drivers are used, allowing users to drive up to 4 motors.</w:t>
      </w:r>
    </w:p>
    <w:p w14:paraId="07FAA96D" w14:textId="77777777" w:rsidR="00360C19" w:rsidRDefault="00360C19" w:rsidP="00360C19">
      <w:pPr>
        <w:ind w:firstLine="0"/>
      </w:pPr>
    </w:p>
    <w:p w14:paraId="2CC2295F" w14:textId="7F52E9B8" w:rsidR="00360C19" w:rsidRPr="00360C19" w:rsidRDefault="00360C19" w:rsidP="00360C19">
      <w:pPr>
        <w:ind w:firstLine="0"/>
        <w:rPr>
          <w:b/>
          <w:bCs/>
        </w:rPr>
      </w:pPr>
      <w:r w:rsidRPr="00360C19">
        <w:rPr>
          <w:b/>
          <w:bCs/>
        </w:rPr>
        <w:t xml:space="preserve">Power Distribution: </w:t>
      </w:r>
      <w:r w:rsidRPr="00360C19">
        <w:t>Buck Converters</w:t>
      </w:r>
    </w:p>
    <w:p w14:paraId="08DBEC30" w14:textId="71B0BC74" w:rsidR="00360C19" w:rsidRDefault="00360C19" w:rsidP="00360C19">
      <w:r>
        <w:t>Efficient power distribution is crucial for the proper functioning and reliability of the PCB. To meet the voltage and current requirements of the various components, two buck converters were incorporated: the AZ1117IH-3.3TRG1 and the LM1085-5.0.</w:t>
      </w:r>
    </w:p>
    <w:p w14:paraId="243AA43B" w14:textId="77777777" w:rsidR="00360C19" w:rsidRDefault="00360C19" w:rsidP="00360C19"/>
    <w:p w14:paraId="4A720AF5" w14:textId="78BB2919" w:rsidR="00360C19" w:rsidRDefault="00360C19" w:rsidP="00360C19">
      <w:pPr>
        <w:ind w:firstLine="0"/>
      </w:pPr>
      <w:r>
        <w:lastRenderedPageBreak/>
        <w:t>The AZ1117IH-3.3TRG1 is a low dropout linear regulator that converts input voltages up to 12V to a fixed 3.3V output, providing a maximum current of 1A. This 3.3V output powers the ESP32 microcontroller and the TB6612FNG motor driver, ensuring stable operation and mitigating the risk of component failure due to voltage fluctuations.</w:t>
      </w:r>
    </w:p>
    <w:p w14:paraId="3F2490BA" w14:textId="77777777" w:rsidR="00360C19" w:rsidRDefault="00360C19" w:rsidP="00360C19">
      <w:pPr>
        <w:ind w:firstLine="0"/>
      </w:pPr>
    </w:p>
    <w:p w14:paraId="141B2DC0" w14:textId="77777777" w:rsidR="00360C19" w:rsidRDefault="00360C19" w:rsidP="00360C19">
      <w:pPr>
        <w:ind w:firstLine="0"/>
      </w:pPr>
      <w:r>
        <w:t>The LM1085-5.0 is a 5V low dropout linear regulator capable of delivering up to 3A of output current. This buck converter was selected to supply power to the motors, providing them with a stable and reliable source of energy. Its ability to handle high current loads ensures consistent motor performance, even in demanding conditions.</w:t>
      </w:r>
    </w:p>
    <w:p w14:paraId="71B6E2EF" w14:textId="223F2368" w:rsidR="00360C19" w:rsidRDefault="00360C19" w:rsidP="00360C19">
      <w:pPr>
        <w:ind w:firstLine="0"/>
      </w:pPr>
    </w:p>
    <w:p w14:paraId="677AB411" w14:textId="03F68BB7" w:rsidR="00360C19" w:rsidRPr="00360C19" w:rsidRDefault="00360C19" w:rsidP="00360C19">
      <w:pPr>
        <w:ind w:firstLine="0"/>
        <w:rPr>
          <w:b/>
          <w:bCs/>
        </w:rPr>
      </w:pPr>
      <w:r w:rsidRPr="00360C19">
        <w:rPr>
          <w:b/>
          <w:bCs/>
        </w:rPr>
        <w:t>Chassis and Motors</w:t>
      </w:r>
    </w:p>
    <w:p w14:paraId="2DFC1C52" w14:textId="34DDAA3E" w:rsidR="00360C19" w:rsidRDefault="00360C19" w:rsidP="00360C19">
      <w:r>
        <w:t>For testing and validation of the PCB, an off-the-shelf acrylic chassis with four TT DC gearbox motors was utilized. These motors are rated for operation within a voltage range of 3 to 6V. At 5V, the motors exhibit a no-load current draw of approximately 155mA, achieving 185 RPM. In a stalled state, the current draw increases to 1.2A per motor.</w:t>
      </w:r>
    </w:p>
    <w:p w14:paraId="3064AF13" w14:textId="77777777" w:rsidR="00360C19" w:rsidRDefault="00360C19" w:rsidP="00360C19">
      <w:pPr>
        <w:ind w:firstLine="0"/>
      </w:pPr>
    </w:p>
    <w:p w14:paraId="514F5FBB" w14:textId="6DC2D153" w:rsidR="00116B6A" w:rsidRDefault="00360C19" w:rsidP="00067583">
      <w:r w:rsidRPr="00360C19">
        <w:t>In summary, the ESP32 microcontroller and the TB6612FNG motor driver were selected based on their integrated capabilities, compact form factor, and efficient performance. By incorporating these components into the PCB design, the system achieves a high level of functionality and versatility, while ensuring reliable and precise control of the remote-controlled robotic car.</w:t>
      </w:r>
      <w:r>
        <w:t xml:space="preserve"> The </w:t>
      </w:r>
      <w:r w:rsidRPr="00360C19">
        <w:t xml:space="preserve">combination of the AZ1117IH-3.3TRG1 and LM1085-5.0 buck converters </w:t>
      </w:r>
      <w:r w:rsidR="00200D5C" w:rsidRPr="00360C19">
        <w:t>facilitate</w:t>
      </w:r>
      <w:r w:rsidRPr="00360C19">
        <w:t xml:space="preserve"> efficient power distribution for the ESP32 microcontroller, TB6612FNG motor driver, and TT DC gearbox motors</w:t>
      </w:r>
      <w:r>
        <w:t xml:space="preserve">, as they were chosen to meet the power consumption demands of the </w:t>
      </w:r>
      <w:r>
        <w:lastRenderedPageBreak/>
        <w:t xml:space="preserve">components </w:t>
      </w:r>
      <w:r w:rsidR="0006090C">
        <w:t>of the micro-controller, motor controller and motors.</w:t>
      </w:r>
      <w:r>
        <w:t xml:space="preserve"> </w:t>
      </w:r>
      <w:r w:rsidRPr="00360C19">
        <w:t xml:space="preserve"> The power calculation table provides a detailed breakdown of the power requirements for each component under different load conditions, further demonstrating the suitability of the chosen buck converters for this application.</w:t>
      </w:r>
    </w:p>
    <w:p w14:paraId="1302B40C" w14:textId="77777777" w:rsidR="00A06DE2" w:rsidRDefault="00A06DE2" w:rsidP="00A06DE2">
      <w:pPr>
        <w:ind w:firstLine="0"/>
      </w:pPr>
    </w:p>
    <w:p w14:paraId="064521FE" w14:textId="7DCB31C3" w:rsidR="00AA6FB2" w:rsidRDefault="00AA6FB2" w:rsidP="00AA6FB2">
      <w:pPr>
        <w:pStyle w:val="Caption"/>
        <w:keepNext/>
      </w:pPr>
      <w:r>
        <w:t xml:space="preserve">Table </w:t>
      </w:r>
      <w:fldSimple w:instr=" SEQ Table \* ARABIC ">
        <w:r>
          <w:rPr>
            <w:noProof/>
          </w:rPr>
          <w:t>1</w:t>
        </w:r>
      </w:fldSimple>
      <w:r>
        <w:t>: Power calculations for components that operate on 3.3V</w:t>
      </w:r>
    </w:p>
    <w:tbl>
      <w:tblPr>
        <w:tblStyle w:val="PlainTable3"/>
        <w:tblW w:w="9795" w:type="dxa"/>
        <w:tblLook w:val="04A0" w:firstRow="1" w:lastRow="0" w:firstColumn="1" w:lastColumn="0" w:noHBand="0" w:noVBand="1"/>
      </w:tblPr>
      <w:tblGrid>
        <w:gridCol w:w="2951"/>
        <w:gridCol w:w="2262"/>
        <w:gridCol w:w="2553"/>
        <w:gridCol w:w="2029"/>
      </w:tblGrid>
      <w:tr w:rsidR="0006090C" w:rsidRPr="00360C19" w14:paraId="16FD7D36" w14:textId="77777777" w:rsidTr="00166D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81CA435" w14:textId="77777777" w:rsidR="0006090C" w:rsidRPr="00360C19" w:rsidRDefault="0006090C" w:rsidP="00166D51">
            <w:pPr>
              <w:ind w:firstLine="0"/>
            </w:pPr>
            <w:r w:rsidRPr="00360C19">
              <w:t>Component</w:t>
            </w:r>
          </w:p>
        </w:tc>
        <w:tc>
          <w:tcPr>
            <w:tcW w:w="0" w:type="auto"/>
            <w:hideMark/>
          </w:tcPr>
          <w:p w14:paraId="2DD4731A" w14:textId="77777777" w:rsidR="0006090C" w:rsidRPr="00360C19" w:rsidRDefault="0006090C" w:rsidP="00166D51">
            <w:pPr>
              <w:spacing w:line="480" w:lineRule="auto"/>
              <w:ind w:firstLine="0"/>
              <w:cnfStyle w:val="100000000000" w:firstRow="1" w:lastRow="0" w:firstColumn="0" w:lastColumn="0" w:oddVBand="0" w:evenVBand="0" w:oddHBand="0" w:evenHBand="0" w:firstRowFirstColumn="0" w:firstRowLastColumn="0" w:lastRowFirstColumn="0" w:lastRowLastColumn="0"/>
            </w:pPr>
            <w:r w:rsidRPr="00360C19">
              <w:t>Voltage (V)</w:t>
            </w:r>
          </w:p>
        </w:tc>
        <w:tc>
          <w:tcPr>
            <w:tcW w:w="0" w:type="auto"/>
            <w:hideMark/>
          </w:tcPr>
          <w:p w14:paraId="4A506ADC" w14:textId="3AD1D061" w:rsidR="0006090C" w:rsidRPr="00360C19" w:rsidRDefault="0006090C" w:rsidP="00166D51">
            <w:pPr>
              <w:spacing w:line="480" w:lineRule="auto"/>
              <w:ind w:firstLine="0"/>
              <w:cnfStyle w:val="100000000000" w:firstRow="1" w:lastRow="0" w:firstColumn="0" w:lastColumn="0" w:oddVBand="0" w:evenVBand="0" w:oddHBand="0" w:evenHBand="0" w:firstRowFirstColumn="0" w:firstRowLastColumn="0" w:lastRowFirstColumn="0" w:lastRowLastColumn="0"/>
            </w:pPr>
            <w:r w:rsidRPr="00360C19">
              <w:t>Current (</w:t>
            </w:r>
            <w:r w:rsidRPr="0006090C">
              <w:rPr>
                <w:caps w:val="0"/>
              </w:rPr>
              <w:t>m</w:t>
            </w:r>
            <w:r w:rsidRPr="00360C19">
              <w:t>A)</w:t>
            </w:r>
          </w:p>
        </w:tc>
        <w:tc>
          <w:tcPr>
            <w:tcW w:w="0" w:type="auto"/>
            <w:hideMark/>
          </w:tcPr>
          <w:p w14:paraId="0A205F87" w14:textId="77777777" w:rsidR="0006090C" w:rsidRPr="00360C19" w:rsidRDefault="0006090C" w:rsidP="00166D51">
            <w:pPr>
              <w:spacing w:line="480" w:lineRule="auto"/>
              <w:ind w:firstLine="0"/>
              <w:cnfStyle w:val="100000000000" w:firstRow="1" w:lastRow="0" w:firstColumn="0" w:lastColumn="0" w:oddVBand="0" w:evenVBand="0" w:oddHBand="0" w:evenHBand="0" w:firstRowFirstColumn="0" w:firstRowLastColumn="0" w:lastRowFirstColumn="0" w:lastRowLastColumn="0"/>
            </w:pPr>
            <w:r w:rsidRPr="00360C19">
              <w:t>Power (W)</w:t>
            </w:r>
          </w:p>
        </w:tc>
      </w:tr>
      <w:tr w:rsidR="0006090C" w:rsidRPr="00360C19" w14:paraId="51127E8A" w14:textId="77777777" w:rsidTr="00166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B938D1" w14:textId="77777777" w:rsidR="0006090C" w:rsidRPr="00360C19" w:rsidRDefault="0006090C" w:rsidP="00166D51">
            <w:pPr>
              <w:spacing w:line="480" w:lineRule="auto"/>
              <w:ind w:firstLine="0"/>
            </w:pPr>
            <w:r w:rsidRPr="00360C19">
              <w:t>ESP32</w:t>
            </w:r>
          </w:p>
        </w:tc>
        <w:tc>
          <w:tcPr>
            <w:tcW w:w="0" w:type="auto"/>
            <w:hideMark/>
          </w:tcPr>
          <w:p w14:paraId="7DC5663D" w14:textId="77777777"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rsidRPr="00360C19">
              <w:t>3.3</w:t>
            </w:r>
          </w:p>
        </w:tc>
        <w:tc>
          <w:tcPr>
            <w:tcW w:w="0" w:type="auto"/>
            <w:hideMark/>
          </w:tcPr>
          <w:p w14:paraId="18F03AD5" w14:textId="6397B1C0"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t>600</w:t>
            </w:r>
          </w:p>
        </w:tc>
        <w:tc>
          <w:tcPr>
            <w:tcW w:w="0" w:type="auto"/>
            <w:hideMark/>
          </w:tcPr>
          <w:p w14:paraId="530DBCD8" w14:textId="19417042"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rsidRPr="00360C19">
              <w:t>1.</w:t>
            </w:r>
            <w:r>
              <w:t>98</w:t>
            </w:r>
          </w:p>
        </w:tc>
      </w:tr>
      <w:tr w:rsidR="0006090C" w:rsidRPr="00360C19" w14:paraId="3A9A5659" w14:textId="77777777" w:rsidTr="00166D51">
        <w:tc>
          <w:tcPr>
            <w:cnfStyle w:val="001000000000" w:firstRow="0" w:lastRow="0" w:firstColumn="1" w:lastColumn="0" w:oddVBand="0" w:evenVBand="0" w:oddHBand="0" w:evenHBand="0" w:firstRowFirstColumn="0" w:firstRowLastColumn="0" w:lastRowFirstColumn="0" w:lastRowLastColumn="0"/>
            <w:tcW w:w="0" w:type="auto"/>
            <w:hideMark/>
          </w:tcPr>
          <w:p w14:paraId="4D8D4654" w14:textId="6AD8BED5" w:rsidR="0006090C" w:rsidRPr="00360C19" w:rsidRDefault="00200D5C" w:rsidP="00166D51">
            <w:pPr>
              <w:spacing w:line="480" w:lineRule="auto"/>
              <w:ind w:firstLine="0"/>
            </w:pPr>
            <w:r>
              <w:rPr>
                <w:rFonts w:hint="cs"/>
                <w:rtl/>
              </w:rPr>
              <w:t>2</w:t>
            </w:r>
            <w:r>
              <w:t xml:space="preserve"> X </w:t>
            </w:r>
            <w:r w:rsidR="0006090C" w:rsidRPr="00360C19">
              <w:t>TB6612FNG</w:t>
            </w:r>
          </w:p>
        </w:tc>
        <w:tc>
          <w:tcPr>
            <w:tcW w:w="0" w:type="auto"/>
            <w:hideMark/>
          </w:tcPr>
          <w:p w14:paraId="3FCFE852" w14:textId="77777777" w:rsidR="0006090C" w:rsidRPr="00360C19" w:rsidRDefault="0006090C" w:rsidP="00166D51">
            <w:pPr>
              <w:spacing w:line="480" w:lineRule="auto"/>
              <w:ind w:firstLine="0"/>
              <w:cnfStyle w:val="000000000000" w:firstRow="0" w:lastRow="0" w:firstColumn="0" w:lastColumn="0" w:oddVBand="0" w:evenVBand="0" w:oddHBand="0" w:evenHBand="0" w:firstRowFirstColumn="0" w:firstRowLastColumn="0" w:lastRowFirstColumn="0" w:lastRowLastColumn="0"/>
            </w:pPr>
            <w:r w:rsidRPr="00360C19">
              <w:t>3.3</w:t>
            </w:r>
          </w:p>
        </w:tc>
        <w:tc>
          <w:tcPr>
            <w:tcW w:w="0" w:type="auto"/>
            <w:hideMark/>
          </w:tcPr>
          <w:p w14:paraId="26106988" w14:textId="1246E9E5" w:rsidR="0006090C" w:rsidRPr="00360C19" w:rsidRDefault="00200D5C" w:rsidP="00166D51">
            <w:pPr>
              <w:spacing w:line="480" w:lineRule="auto"/>
              <w:ind w:firstLine="0"/>
              <w:cnfStyle w:val="000000000000" w:firstRow="0" w:lastRow="0" w:firstColumn="0" w:lastColumn="0" w:oddVBand="0" w:evenVBand="0" w:oddHBand="0" w:evenHBand="0" w:firstRowFirstColumn="0" w:firstRowLastColumn="0" w:lastRowFirstColumn="0" w:lastRowLastColumn="0"/>
            </w:pPr>
            <w:r>
              <w:t>3</w:t>
            </w:r>
          </w:p>
        </w:tc>
        <w:tc>
          <w:tcPr>
            <w:tcW w:w="0" w:type="auto"/>
            <w:hideMark/>
          </w:tcPr>
          <w:p w14:paraId="5EAD54C8" w14:textId="7D1BABA1" w:rsidR="0006090C" w:rsidRPr="00360C19" w:rsidRDefault="0006090C" w:rsidP="00166D51">
            <w:pPr>
              <w:spacing w:line="480" w:lineRule="auto"/>
              <w:ind w:firstLine="0"/>
              <w:cnfStyle w:val="000000000000" w:firstRow="0" w:lastRow="0" w:firstColumn="0" w:lastColumn="0" w:oddVBand="0" w:evenVBand="0" w:oddHBand="0" w:evenHBand="0" w:firstRowFirstColumn="0" w:firstRowLastColumn="0" w:lastRowFirstColumn="0" w:lastRowLastColumn="0"/>
            </w:pPr>
            <w:r w:rsidRPr="0006090C">
              <w:t>0.00495</w:t>
            </w:r>
          </w:p>
        </w:tc>
      </w:tr>
      <w:tr w:rsidR="0006090C" w:rsidRPr="00360C19" w14:paraId="32428721" w14:textId="77777777" w:rsidTr="00166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C6519" w14:textId="0D1D027A" w:rsidR="0006090C" w:rsidRPr="00360C19" w:rsidRDefault="0006090C" w:rsidP="00166D51">
            <w:pPr>
              <w:spacing w:line="480" w:lineRule="auto"/>
              <w:ind w:firstLine="0"/>
            </w:pPr>
            <w:r w:rsidRPr="00360C19">
              <w:t xml:space="preserve">Total </w:t>
            </w:r>
          </w:p>
        </w:tc>
        <w:tc>
          <w:tcPr>
            <w:tcW w:w="0" w:type="auto"/>
            <w:hideMark/>
          </w:tcPr>
          <w:p w14:paraId="1FEF5DEE" w14:textId="77777777"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p>
        </w:tc>
        <w:tc>
          <w:tcPr>
            <w:tcW w:w="0" w:type="auto"/>
            <w:hideMark/>
          </w:tcPr>
          <w:p w14:paraId="3CF33207" w14:textId="7B403B67"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t>60</w:t>
            </w:r>
            <w:r w:rsidR="00200D5C">
              <w:t>3</w:t>
            </w:r>
          </w:p>
        </w:tc>
        <w:tc>
          <w:tcPr>
            <w:tcW w:w="0" w:type="auto"/>
            <w:hideMark/>
          </w:tcPr>
          <w:p w14:paraId="58D303B8" w14:textId="58ECCA6D"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rsidRPr="0006090C">
              <w:t>1.98495</w:t>
            </w:r>
          </w:p>
        </w:tc>
      </w:tr>
      <w:tr w:rsidR="0006090C" w:rsidRPr="00360C19" w14:paraId="5D875648" w14:textId="77777777" w:rsidTr="00166D51">
        <w:tc>
          <w:tcPr>
            <w:cnfStyle w:val="001000000000" w:firstRow="0" w:lastRow="0" w:firstColumn="1" w:lastColumn="0" w:oddVBand="0" w:evenVBand="0" w:oddHBand="0" w:evenHBand="0" w:firstRowFirstColumn="0" w:firstRowLastColumn="0" w:lastRowFirstColumn="0" w:lastRowLastColumn="0"/>
            <w:tcW w:w="0" w:type="auto"/>
          </w:tcPr>
          <w:p w14:paraId="7A5EB060" w14:textId="68089CFB" w:rsidR="0006090C" w:rsidRPr="00360C19" w:rsidRDefault="0006090C" w:rsidP="00166D51">
            <w:pPr>
              <w:ind w:firstLine="0"/>
            </w:pPr>
            <w:r w:rsidRPr="00360C19">
              <w:t>AZ1117IH-3.3TRG1</w:t>
            </w:r>
          </w:p>
        </w:tc>
        <w:tc>
          <w:tcPr>
            <w:tcW w:w="0" w:type="auto"/>
          </w:tcPr>
          <w:p w14:paraId="1DA14DAF" w14:textId="049A08DE" w:rsidR="0006090C" w:rsidRPr="00360C19" w:rsidRDefault="0006090C" w:rsidP="00166D51">
            <w:pPr>
              <w:ind w:firstLine="0"/>
              <w:cnfStyle w:val="000000000000" w:firstRow="0" w:lastRow="0" w:firstColumn="0" w:lastColumn="0" w:oddVBand="0" w:evenVBand="0" w:oddHBand="0" w:evenHBand="0" w:firstRowFirstColumn="0" w:firstRowLastColumn="0" w:lastRowFirstColumn="0" w:lastRowLastColumn="0"/>
            </w:pPr>
            <w:r>
              <w:t>3.3V</w:t>
            </w:r>
          </w:p>
        </w:tc>
        <w:tc>
          <w:tcPr>
            <w:tcW w:w="0" w:type="auto"/>
          </w:tcPr>
          <w:p w14:paraId="502E0153" w14:textId="56ED00B9" w:rsidR="0006090C" w:rsidRDefault="0006090C" w:rsidP="00166D51">
            <w:pPr>
              <w:ind w:firstLine="0"/>
              <w:cnfStyle w:val="000000000000" w:firstRow="0" w:lastRow="0" w:firstColumn="0" w:lastColumn="0" w:oddVBand="0" w:evenVBand="0" w:oddHBand="0" w:evenHBand="0" w:firstRowFirstColumn="0" w:firstRowLastColumn="0" w:lastRowFirstColumn="0" w:lastRowLastColumn="0"/>
            </w:pPr>
            <w:r>
              <w:t>1000</w:t>
            </w:r>
          </w:p>
        </w:tc>
        <w:tc>
          <w:tcPr>
            <w:tcW w:w="0" w:type="auto"/>
          </w:tcPr>
          <w:p w14:paraId="0FF5A353" w14:textId="2F9489E0" w:rsidR="0006090C" w:rsidRPr="0006090C" w:rsidRDefault="0006090C" w:rsidP="00166D51">
            <w:pPr>
              <w:ind w:firstLine="0"/>
              <w:cnfStyle w:val="000000000000" w:firstRow="0" w:lastRow="0" w:firstColumn="0" w:lastColumn="0" w:oddVBand="0" w:evenVBand="0" w:oddHBand="0" w:evenHBand="0" w:firstRowFirstColumn="0" w:firstRowLastColumn="0" w:lastRowFirstColumn="0" w:lastRowLastColumn="0"/>
            </w:pPr>
            <w:r>
              <w:t>3.3W</w:t>
            </w:r>
          </w:p>
        </w:tc>
      </w:tr>
    </w:tbl>
    <w:p w14:paraId="4B018479" w14:textId="77777777" w:rsidR="00C34AB1" w:rsidRDefault="00C34AB1" w:rsidP="00C34AB1">
      <w:pPr>
        <w:ind w:firstLine="0"/>
      </w:pPr>
    </w:p>
    <w:p w14:paraId="19EFE5FE" w14:textId="7D7C14B7" w:rsidR="00AA6FB2" w:rsidRDefault="00AA6FB2" w:rsidP="00AA6FB2">
      <w:pPr>
        <w:pStyle w:val="Caption"/>
        <w:keepNext/>
      </w:pPr>
      <w:r>
        <w:t xml:space="preserve">Table </w:t>
      </w:r>
      <w:fldSimple w:instr=" SEQ Table \* ARABIC ">
        <w:r>
          <w:rPr>
            <w:noProof/>
          </w:rPr>
          <w:t>2</w:t>
        </w:r>
      </w:fldSimple>
      <w:r>
        <w:t>: Power Calculation for components that operate on 5V.</w:t>
      </w:r>
    </w:p>
    <w:tbl>
      <w:tblPr>
        <w:tblStyle w:val="PlainTable3"/>
        <w:tblW w:w="9795" w:type="dxa"/>
        <w:tblLook w:val="04A0" w:firstRow="1" w:lastRow="0" w:firstColumn="1" w:lastColumn="0" w:noHBand="0" w:noVBand="1"/>
      </w:tblPr>
      <w:tblGrid>
        <w:gridCol w:w="3898"/>
        <w:gridCol w:w="2025"/>
        <w:gridCol w:w="2056"/>
        <w:gridCol w:w="1816"/>
      </w:tblGrid>
      <w:tr w:rsidR="0006090C" w:rsidRPr="00360C19" w14:paraId="10AE2F9D" w14:textId="77777777" w:rsidTr="00166D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35FADCC" w14:textId="56AF4051" w:rsidR="0006090C" w:rsidRPr="00360C19" w:rsidRDefault="0006090C" w:rsidP="00166D51">
            <w:pPr>
              <w:ind w:firstLine="0"/>
            </w:pPr>
            <w:r w:rsidRPr="00360C19">
              <w:t>Component</w:t>
            </w:r>
            <w:r w:rsidR="00AA6FB2">
              <w:t>s</w:t>
            </w:r>
          </w:p>
        </w:tc>
        <w:tc>
          <w:tcPr>
            <w:tcW w:w="0" w:type="auto"/>
            <w:hideMark/>
          </w:tcPr>
          <w:p w14:paraId="189B4C12" w14:textId="77777777" w:rsidR="0006090C" w:rsidRPr="00360C19" w:rsidRDefault="0006090C" w:rsidP="00166D51">
            <w:pPr>
              <w:spacing w:line="480" w:lineRule="auto"/>
              <w:ind w:firstLine="0"/>
              <w:cnfStyle w:val="100000000000" w:firstRow="1" w:lastRow="0" w:firstColumn="0" w:lastColumn="0" w:oddVBand="0" w:evenVBand="0" w:oddHBand="0" w:evenHBand="0" w:firstRowFirstColumn="0" w:firstRowLastColumn="0" w:lastRowFirstColumn="0" w:lastRowLastColumn="0"/>
            </w:pPr>
            <w:r w:rsidRPr="00360C19">
              <w:t>Voltage (V)</w:t>
            </w:r>
          </w:p>
        </w:tc>
        <w:tc>
          <w:tcPr>
            <w:tcW w:w="0" w:type="auto"/>
            <w:hideMark/>
          </w:tcPr>
          <w:p w14:paraId="18C203AA" w14:textId="77777777" w:rsidR="0006090C" w:rsidRPr="00360C19" w:rsidRDefault="0006090C" w:rsidP="00166D51">
            <w:pPr>
              <w:spacing w:line="480" w:lineRule="auto"/>
              <w:ind w:firstLine="0"/>
              <w:cnfStyle w:val="100000000000" w:firstRow="1" w:lastRow="0" w:firstColumn="0" w:lastColumn="0" w:oddVBand="0" w:evenVBand="0" w:oddHBand="0" w:evenHBand="0" w:firstRowFirstColumn="0" w:firstRowLastColumn="0" w:lastRowFirstColumn="0" w:lastRowLastColumn="0"/>
            </w:pPr>
            <w:r w:rsidRPr="00360C19">
              <w:t>Current (A)</w:t>
            </w:r>
          </w:p>
        </w:tc>
        <w:tc>
          <w:tcPr>
            <w:tcW w:w="0" w:type="auto"/>
            <w:hideMark/>
          </w:tcPr>
          <w:p w14:paraId="66136247" w14:textId="77777777" w:rsidR="0006090C" w:rsidRPr="00360C19" w:rsidRDefault="0006090C" w:rsidP="00166D51">
            <w:pPr>
              <w:spacing w:line="480" w:lineRule="auto"/>
              <w:ind w:firstLine="0"/>
              <w:cnfStyle w:val="100000000000" w:firstRow="1" w:lastRow="0" w:firstColumn="0" w:lastColumn="0" w:oddVBand="0" w:evenVBand="0" w:oddHBand="0" w:evenHBand="0" w:firstRowFirstColumn="0" w:firstRowLastColumn="0" w:lastRowFirstColumn="0" w:lastRowLastColumn="0"/>
            </w:pPr>
            <w:r w:rsidRPr="00360C19">
              <w:t>Power (W)</w:t>
            </w:r>
          </w:p>
        </w:tc>
      </w:tr>
      <w:tr w:rsidR="0006090C" w:rsidRPr="00360C19" w14:paraId="65B9F1DF" w14:textId="77777777" w:rsidTr="00166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84C94B" w14:textId="77777777" w:rsidR="0006090C" w:rsidRPr="00360C19" w:rsidRDefault="0006090C" w:rsidP="00166D51">
            <w:pPr>
              <w:spacing w:line="480" w:lineRule="auto"/>
              <w:ind w:firstLine="0"/>
            </w:pPr>
            <w:r w:rsidRPr="00360C19">
              <w:t>4 x TT Motors (No Load)</w:t>
            </w:r>
          </w:p>
        </w:tc>
        <w:tc>
          <w:tcPr>
            <w:tcW w:w="0" w:type="auto"/>
            <w:hideMark/>
          </w:tcPr>
          <w:p w14:paraId="3B2B0502" w14:textId="77777777"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rsidRPr="00360C19">
              <w:t>5</w:t>
            </w:r>
          </w:p>
        </w:tc>
        <w:tc>
          <w:tcPr>
            <w:tcW w:w="0" w:type="auto"/>
            <w:hideMark/>
          </w:tcPr>
          <w:p w14:paraId="7C6BF17F" w14:textId="77777777"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rsidRPr="00360C19">
              <w:t>0.62</w:t>
            </w:r>
          </w:p>
        </w:tc>
        <w:tc>
          <w:tcPr>
            <w:tcW w:w="0" w:type="auto"/>
            <w:hideMark/>
          </w:tcPr>
          <w:p w14:paraId="541C88D3" w14:textId="77777777" w:rsidR="0006090C" w:rsidRPr="00360C19" w:rsidRDefault="0006090C" w:rsidP="00166D51">
            <w:pPr>
              <w:spacing w:line="480" w:lineRule="auto"/>
              <w:ind w:firstLine="0"/>
              <w:cnfStyle w:val="000000100000" w:firstRow="0" w:lastRow="0" w:firstColumn="0" w:lastColumn="0" w:oddVBand="0" w:evenVBand="0" w:oddHBand="1" w:evenHBand="0" w:firstRowFirstColumn="0" w:firstRowLastColumn="0" w:lastRowFirstColumn="0" w:lastRowLastColumn="0"/>
            </w:pPr>
            <w:r w:rsidRPr="00360C19">
              <w:t>3.1</w:t>
            </w:r>
          </w:p>
        </w:tc>
      </w:tr>
      <w:tr w:rsidR="0006090C" w:rsidRPr="00360C19" w14:paraId="3B9DF406" w14:textId="77777777" w:rsidTr="00166D51">
        <w:tc>
          <w:tcPr>
            <w:cnfStyle w:val="001000000000" w:firstRow="0" w:lastRow="0" w:firstColumn="1" w:lastColumn="0" w:oddVBand="0" w:evenVBand="0" w:oddHBand="0" w:evenHBand="0" w:firstRowFirstColumn="0" w:firstRowLastColumn="0" w:lastRowFirstColumn="0" w:lastRowLastColumn="0"/>
            <w:tcW w:w="0" w:type="auto"/>
            <w:hideMark/>
          </w:tcPr>
          <w:p w14:paraId="2980F572" w14:textId="77777777" w:rsidR="0006090C" w:rsidRPr="00360C19" w:rsidRDefault="0006090C" w:rsidP="00166D51">
            <w:pPr>
              <w:spacing w:line="480" w:lineRule="auto"/>
              <w:ind w:firstLine="0"/>
            </w:pPr>
            <w:r w:rsidRPr="00360C19">
              <w:t>4 x TT Motors (Stalled)</w:t>
            </w:r>
          </w:p>
        </w:tc>
        <w:tc>
          <w:tcPr>
            <w:tcW w:w="0" w:type="auto"/>
            <w:hideMark/>
          </w:tcPr>
          <w:p w14:paraId="5354CC70" w14:textId="77777777" w:rsidR="0006090C" w:rsidRPr="00360C19" w:rsidRDefault="0006090C" w:rsidP="00166D51">
            <w:pPr>
              <w:spacing w:line="480" w:lineRule="auto"/>
              <w:ind w:firstLine="0"/>
              <w:cnfStyle w:val="000000000000" w:firstRow="0" w:lastRow="0" w:firstColumn="0" w:lastColumn="0" w:oddVBand="0" w:evenVBand="0" w:oddHBand="0" w:evenHBand="0" w:firstRowFirstColumn="0" w:firstRowLastColumn="0" w:lastRowFirstColumn="0" w:lastRowLastColumn="0"/>
            </w:pPr>
            <w:r w:rsidRPr="00360C19">
              <w:t>5</w:t>
            </w:r>
          </w:p>
        </w:tc>
        <w:tc>
          <w:tcPr>
            <w:tcW w:w="0" w:type="auto"/>
            <w:hideMark/>
          </w:tcPr>
          <w:p w14:paraId="7733BD1A" w14:textId="77777777" w:rsidR="0006090C" w:rsidRPr="00360C19" w:rsidRDefault="0006090C" w:rsidP="00166D51">
            <w:pPr>
              <w:spacing w:line="480" w:lineRule="auto"/>
              <w:ind w:firstLine="0"/>
              <w:cnfStyle w:val="000000000000" w:firstRow="0" w:lastRow="0" w:firstColumn="0" w:lastColumn="0" w:oddVBand="0" w:evenVBand="0" w:oddHBand="0" w:evenHBand="0" w:firstRowFirstColumn="0" w:firstRowLastColumn="0" w:lastRowFirstColumn="0" w:lastRowLastColumn="0"/>
            </w:pPr>
            <w:r w:rsidRPr="00360C19">
              <w:t>4.8</w:t>
            </w:r>
          </w:p>
        </w:tc>
        <w:tc>
          <w:tcPr>
            <w:tcW w:w="0" w:type="auto"/>
            <w:hideMark/>
          </w:tcPr>
          <w:p w14:paraId="16EA752D" w14:textId="77777777" w:rsidR="0006090C" w:rsidRPr="00360C19" w:rsidRDefault="0006090C" w:rsidP="00166D51">
            <w:pPr>
              <w:spacing w:line="480" w:lineRule="auto"/>
              <w:ind w:firstLine="0"/>
              <w:cnfStyle w:val="000000000000" w:firstRow="0" w:lastRow="0" w:firstColumn="0" w:lastColumn="0" w:oddVBand="0" w:evenVBand="0" w:oddHBand="0" w:evenHBand="0" w:firstRowFirstColumn="0" w:firstRowLastColumn="0" w:lastRowFirstColumn="0" w:lastRowLastColumn="0"/>
            </w:pPr>
            <w:r w:rsidRPr="00360C19">
              <w:t>24</w:t>
            </w:r>
          </w:p>
        </w:tc>
      </w:tr>
      <w:tr w:rsidR="0006090C" w:rsidRPr="00360C19" w14:paraId="3072CB82" w14:textId="77777777" w:rsidTr="00166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78771A" w14:textId="34802DA8" w:rsidR="0006090C" w:rsidRPr="00360C19" w:rsidRDefault="0006090C" w:rsidP="00166D51">
            <w:pPr>
              <w:ind w:firstLine="0"/>
            </w:pPr>
            <w:r w:rsidRPr="00360C19">
              <w:t>LM1085-5.0</w:t>
            </w:r>
          </w:p>
        </w:tc>
        <w:tc>
          <w:tcPr>
            <w:tcW w:w="0" w:type="auto"/>
          </w:tcPr>
          <w:p w14:paraId="157E01DB" w14:textId="47420718" w:rsidR="0006090C" w:rsidRPr="00360C19" w:rsidRDefault="0006090C" w:rsidP="00166D51">
            <w:pPr>
              <w:ind w:firstLine="0"/>
              <w:cnfStyle w:val="000000100000" w:firstRow="0" w:lastRow="0" w:firstColumn="0" w:lastColumn="0" w:oddVBand="0" w:evenVBand="0" w:oddHBand="1" w:evenHBand="0" w:firstRowFirstColumn="0" w:firstRowLastColumn="0" w:lastRowFirstColumn="0" w:lastRowLastColumn="0"/>
            </w:pPr>
            <w:r>
              <w:t>5</w:t>
            </w:r>
          </w:p>
        </w:tc>
        <w:tc>
          <w:tcPr>
            <w:tcW w:w="0" w:type="auto"/>
          </w:tcPr>
          <w:p w14:paraId="1E19E722" w14:textId="4B16EFC5" w:rsidR="0006090C" w:rsidRPr="00360C19" w:rsidRDefault="0006090C" w:rsidP="00166D51">
            <w:pPr>
              <w:ind w:firstLine="0"/>
              <w:cnfStyle w:val="000000100000" w:firstRow="0" w:lastRow="0" w:firstColumn="0" w:lastColumn="0" w:oddVBand="0" w:evenVBand="0" w:oddHBand="1" w:evenHBand="0" w:firstRowFirstColumn="0" w:firstRowLastColumn="0" w:lastRowFirstColumn="0" w:lastRowLastColumn="0"/>
            </w:pPr>
            <w:r>
              <w:t>3</w:t>
            </w:r>
          </w:p>
        </w:tc>
        <w:tc>
          <w:tcPr>
            <w:tcW w:w="0" w:type="auto"/>
          </w:tcPr>
          <w:p w14:paraId="62C4BC25" w14:textId="7A291944" w:rsidR="0006090C" w:rsidRPr="00360C19" w:rsidRDefault="0006090C" w:rsidP="00166D51">
            <w:pPr>
              <w:ind w:firstLine="0"/>
              <w:cnfStyle w:val="000000100000" w:firstRow="0" w:lastRow="0" w:firstColumn="0" w:lastColumn="0" w:oddVBand="0" w:evenVBand="0" w:oddHBand="1" w:evenHBand="0" w:firstRowFirstColumn="0" w:firstRowLastColumn="0" w:lastRowFirstColumn="0" w:lastRowLastColumn="0"/>
            </w:pPr>
            <w:r>
              <w:t>15</w:t>
            </w:r>
          </w:p>
        </w:tc>
      </w:tr>
    </w:tbl>
    <w:p w14:paraId="32BA6923" w14:textId="34602EDE" w:rsidR="00116B6A" w:rsidRDefault="00116B6A" w:rsidP="0006090C">
      <w:pPr>
        <w:ind w:firstLine="0"/>
      </w:pPr>
    </w:p>
    <w:p w14:paraId="2AB2BB4C" w14:textId="7A3C0AA9" w:rsidR="00A76983" w:rsidRDefault="00A76983" w:rsidP="0006090C">
      <w:pPr>
        <w:ind w:firstLine="0"/>
      </w:pPr>
      <w:r>
        <w:t xml:space="preserve">A notable limitation of the design is that the current pull of all four motors when stalled is 4.8A which is greater than the amount of current that the LM1085-5.0 can provide. This means that when all motors stall, the buck converter will operate at </w:t>
      </w:r>
      <w:proofErr w:type="gramStart"/>
      <w:r>
        <w:t>it</w:t>
      </w:r>
      <w:proofErr w:type="gramEnd"/>
      <w:r>
        <w:t xml:space="preserve"> limits and will overheat, which may cause the IC to fail. Thus, it is advised not to stall all the motors simultaneously for long periods of time. </w:t>
      </w:r>
    </w:p>
    <w:p w14:paraId="6222F00A" w14:textId="77777777" w:rsidR="00A76983" w:rsidRDefault="00A76983" w:rsidP="0006090C">
      <w:pPr>
        <w:ind w:firstLine="0"/>
      </w:pPr>
    </w:p>
    <w:p w14:paraId="2505A63D" w14:textId="77777777" w:rsidR="00A76983" w:rsidRDefault="00A76983" w:rsidP="00A76983">
      <w:pPr>
        <w:ind w:firstLine="0"/>
        <w:rPr>
          <w:b/>
          <w:bCs/>
        </w:rPr>
      </w:pPr>
      <w:r w:rsidRPr="00A06DE2">
        <w:rPr>
          <w:b/>
          <w:bCs/>
        </w:rPr>
        <w:t>Schematic Design</w:t>
      </w:r>
    </w:p>
    <w:p w14:paraId="19444619" w14:textId="0BBB6749" w:rsidR="00A76983" w:rsidRDefault="00A76983" w:rsidP="00C70302">
      <w:r>
        <w:lastRenderedPageBreak/>
        <w:t>To design the schematics incorporating the ESP32 along with the TB6612FNG driver, I referenced the TB6612FNG datasheet which includes a typical application circuit. The circuit includes two capacitors of 0.1uF and 10uF placed in parallel for noise absorption on both the power pins VCC and VM. Similarly, the buck converters also used decoupling capacitors on the input and output pins. A 10uF capacitor is used on the input and a 100uF capacitor is used on the output pins for both buck converters.</w:t>
      </w:r>
      <w:r>
        <w:t xml:space="preserve"> </w:t>
      </w:r>
      <w:r w:rsidR="00C70302">
        <w:t xml:space="preserve">Finally, </w:t>
      </w:r>
      <w:r>
        <w:t>screw terminals are used as connectors for the board to ensure ease of connection for all types of motors.</w:t>
      </w:r>
      <w:r w:rsidR="00C70302">
        <w:t xml:space="preserve"> Additionally, an M3 mounting hole is used to secure the board if needed.</w:t>
      </w:r>
      <w:r>
        <w:t xml:space="preserve"> The final schematic design is shown in Figure 1. </w:t>
      </w:r>
    </w:p>
    <w:p w14:paraId="59EEB882" w14:textId="31CDADDF" w:rsidR="00A76983" w:rsidRDefault="00A76983" w:rsidP="00A76983">
      <w:pPr>
        <w:ind w:firstLine="0"/>
      </w:pPr>
      <w:r>
        <w:rPr>
          <w:noProof/>
        </w:rPr>
        <mc:AlternateContent>
          <mc:Choice Requires="wps">
            <w:drawing>
              <wp:anchor distT="0" distB="0" distL="114300" distR="114300" simplePos="0" relativeHeight="251666432" behindDoc="0" locked="0" layoutInCell="1" allowOverlap="1" wp14:anchorId="3A941C94" wp14:editId="32D51667">
                <wp:simplePos x="0" y="0"/>
                <wp:positionH relativeFrom="column">
                  <wp:posOffset>-601345</wp:posOffset>
                </wp:positionH>
                <wp:positionV relativeFrom="paragraph">
                  <wp:posOffset>5250815</wp:posOffset>
                </wp:positionV>
                <wp:extent cx="71469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146925" cy="635"/>
                        </a:xfrm>
                        <a:prstGeom prst="rect">
                          <a:avLst/>
                        </a:prstGeom>
                        <a:solidFill>
                          <a:prstClr val="white"/>
                        </a:solidFill>
                        <a:ln>
                          <a:noFill/>
                        </a:ln>
                      </wps:spPr>
                      <wps:txbx>
                        <w:txbxContent>
                          <w:p w14:paraId="5BBBEE43" w14:textId="6D84CE34" w:rsidR="00A76983" w:rsidRPr="00CB178B" w:rsidRDefault="00A76983" w:rsidP="00A76983">
                            <w:pPr>
                              <w:pStyle w:val="Caption"/>
                              <w:rPr>
                                <w:noProof/>
                                <w:sz w:val="24"/>
                                <w:szCs w:val="24"/>
                              </w:rPr>
                            </w:pPr>
                            <w:r>
                              <w:t xml:space="preserve">Figure </w:t>
                            </w:r>
                            <w:fldSimple w:instr=" SEQ Figure \* ARABIC ">
                              <w:r w:rsidR="00067583">
                                <w:rPr>
                                  <w:noProof/>
                                </w:rPr>
                                <w:t>1</w:t>
                              </w:r>
                            </w:fldSimple>
                            <w:r>
                              <w:t xml:space="preserve">: Schematic of </w:t>
                            </w:r>
                            <w:r w:rsidR="00C70302">
                              <w:t>Remote-Control</w:t>
                            </w:r>
                            <w:r>
                              <w:t xml:space="preserv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941C94" id="_x0000_t202" coordsize="21600,21600" o:spt="202" path="m,l,21600r21600,l21600,xe">
                <v:stroke joinstyle="miter"/>
                <v:path gradientshapeok="t" o:connecttype="rect"/>
              </v:shapetype>
              <v:shape id="Text Box 7" o:spid="_x0000_s1026" type="#_x0000_t202" style="position:absolute;margin-left:-47.35pt;margin-top:413.45pt;width:562.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1CFgIAADgEAAAOAAAAZHJzL2Uyb0RvYy54bWysU8GO0zAQvSPxD5bvNG1hy1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2Pkw+zT9MbziTlZu9v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" stroked="f">
                <v:textbox style="mso-fit-shape-to-text:t" inset="0,0,0,0">
                  <w:txbxContent>
                    <w:p w14:paraId="5BBBEE43" w14:textId="6D84CE34" w:rsidR="00A76983" w:rsidRPr="00CB178B" w:rsidRDefault="00A76983" w:rsidP="00A76983">
                      <w:pPr>
                        <w:pStyle w:val="Caption"/>
                        <w:rPr>
                          <w:noProof/>
                          <w:sz w:val="24"/>
                          <w:szCs w:val="24"/>
                        </w:rPr>
                      </w:pPr>
                      <w:r>
                        <w:t xml:space="preserve">Figure </w:t>
                      </w:r>
                      <w:fldSimple w:instr=" SEQ Figure \* ARABIC ">
                        <w:r w:rsidR="00067583">
                          <w:rPr>
                            <w:noProof/>
                          </w:rPr>
                          <w:t>1</w:t>
                        </w:r>
                      </w:fldSimple>
                      <w:r>
                        <w:t xml:space="preserve">: Schematic of </w:t>
                      </w:r>
                      <w:r w:rsidR="00C70302">
                        <w:t>Remote-Control</w:t>
                      </w:r>
                      <w:r>
                        <w:t xml:space="preserve"> Board</w:t>
                      </w:r>
                    </w:p>
                  </w:txbxContent>
                </v:textbox>
                <w10:wrap type="square"/>
              </v:shape>
            </w:pict>
          </mc:Fallback>
        </mc:AlternateContent>
      </w:r>
      <w:r w:rsidRPr="00F30550">
        <w:rPr>
          <w:noProof/>
        </w:rPr>
        <w:drawing>
          <wp:anchor distT="0" distB="0" distL="114300" distR="114300" simplePos="0" relativeHeight="251664384" behindDoc="0" locked="0" layoutInCell="1" allowOverlap="1" wp14:anchorId="6E2B6CB4" wp14:editId="19B38CC7">
            <wp:simplePos x="0" y="0"/>
            <wp:positionH relativeFrom="margin">
              <wp:align>center</wp:align>
            </wp:positionH>
            <wp:positionV relativeFrom="paragraph">
              <wp:posOffset>227965</wp:posOffset>
            </wp:positionV>
            <wp:extent cx="7146925" cy="4965700"/>
            <wp:effectExtent l="0" t="0" r="0" b="6350"/>
            <wp:wrapSquare wrapText="bothSides"/>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a:stretch>
                      <a:fillRect/>
                    </a:stretch>
                  </pic:blipFill>
                  <pic:spPr>
                    <a:xfrm>
                      <a:off x="0" y="0"/>
                      <a:ext cx="7146925" cy="4965700"/>
                    </a:xfrm>
                    <a:prstGeom prst="rect">
                      <a:avLst/>
                    </a:prstGeom>
                  </pic:spPr>
                </pic:pic>
              </a:graphicData>
            </a:graphic>
            <wp14:sizeRelH relativeFrom="margin">
              <wp14:pctWidth>0</wp14:pctWidth>
            </wp14:sizeRelH>
            <wp14:sizeRelV relativeFrom="margin">
              <wp14:pctHeight>0</wp14:pctHeight>
            </wp14:sizeRelV>
          </wp:anchor>
        </w:drawing>
      </w:r>
    </w:p>
    <w:p w14:paraId="652B716A" w14:textId="77777777" w:rsidR="00A76983" w:rsidRDefault="00A76983" w:rsidP="00A76983">
      <w:pPr>
        <w:ind w:firstLine="0"/>
      </w:pPr>
    </w:p>
    <w:p w14:paraId="0BB88D74" w14:textId="77777777" w:rsidR="00A76983" w:rsidRDefault="00A76983" w:rsidP="00A76983">
      <w:pPr>
        <w:ind w:firstLine="0"/>
      </w:pPr>
    </w:p>
    <w:p w14:paraId="34BFEE87" w14:textId="0F70DD4A" w:rsidR="00C70302" w:rsidRDefault="00C70302" w:rsidP="00C70302">
      <w:pPr>
        <w:ind w:firstLine="0"/>
        <w:rPr>
          <w:b/>
          <w:bCs/>
        </w:rPr>
      </w:pPr>
      <w:r>
        <w:rPr>
          <w:b/>
          <w:bCs/>
        </w:rPr>
        <w:t>Layout</w:t>
      </w:r>
      <w:r w:rsidRPr="00A06DE2">
        <w:rPr>
          <w:b/>
          <w:bCs/>
        </w:rPr>
        <w:t xml:space="preserve"> Design</w:t>
      </w:r>
    </w:p>
    <w:p w14:paraId="41425FF7" w14:textId="77777777" w:rsidR="000E329F" w:rsidRPr="00067583" w:rsidRDefault="00C70302" w:rsidP="000E329F">
      <w:pPr>
        <w:ind w:firstLine="0"/>
        <w:rPr>
          <w:rFonts w:cstheme="minorHAnsi"/>
        </w:rPr>
      </w:pPr>
      <w:r w:rsidRPr="00067583">
        <w:rPr>
          <w:rFonts w:cstheme="minorHAnsi"/>
          <w:b/>
          <w:bCs/>
        </w:rPr>
        <w:tab/>
      </w:r>
      <w:r w:rsidR="00375B0B" w:rsidRPr="00067583">
        <w:rPr>
          <w:rFonts w:cstheme="minorHAnsi"/>
        </w:rPr>
        <w:t xml:space="preserve">Some of the main board constraints when designing a PCB are the minimum clearances between traces, the minimum trace width, minimum via size, and minimum through hole size. These constraints vary based on the manufacturer, and thus I used the specification provided by JLCPCB which are one of the largest PCB manufacturers in the world. Figure 2 shows all the constraints </w:t>
      </w:r>
      <w:r w:rsidR="000E329F" w:rsidRPr="00067583">
        <w:rPr>
          <w:rFonts w:cstheme="minorHAnsi"/>
        </w:rPr>
        <w:t>of the board.</w:t>
      </w:r>
    </w:p>
    <w:p w14:paraId="7F312B05" w14:textId="58F0B9FD" w:rsidR="000E329F" w:rsidRPr="00067583" w:rsidRDefault="000E329F" w:rsidP="000E329F">
      <w:pPr>
        <w:ind w:firstLine="0"/>
        <w:rPr>
          <w:rFonts w:cstheme="minorHAnsi"/>
        </w:rPr>
      </w:pPr>
      <w:r w:rsidRPr="00067583">
        <w:rPr>
          <w:rFonts w:cstheme="minorHAnsi"/>
          <w:noProof/>
        </w:rPr>
        <mc:AlternateContent>
          <mc:Choice Requires="wps">
            <w:drawing>
              <wp:anchor distT="0" distB="0" distL="114300" distR="114300" simplePos="0" relativeHeight="251670528" behindDoc="0" locked="0" layoutInCell="1" allowOverlap="1" wp14:anchorId="261C07BD" wp14:editId="23E7E540">
                <wp:simplePos x="0" y="0"/>
                <wp:positionH relativeFrom="column">
                  <wp:posOffset>1339850</wp:posOffset>
                </wp:positionH>
                <wp:positionV relativeFrom="paragraph">
                  <wp:posOffset>3079115</wp:posOffset>
                </wp:positionV>
                <wp:extent cx="32639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63900" cy="635"/>
                        </a:xfrm>
                        <a:prstGeom prst="rect">
                          <a:avLst/>
                        </a:prstGeom>
                        <a:solidFill>
                          <a:prstClr val="white"/>
                        </a:solidFill>
                        <a:ln>
                          <a:noFill/>
                        </a:ln>
                      </wps:spPr>
                      <wps:txbx>
                        <w:txbxContent>
                          <w:p w14:paraId="33201EBE" w14:textId="4E1B163D" w:rsidR="000E329F" w:rsidRPr="00EB2F38" w:rsidRDefault="000E329F" w:rsidP="000E329F">
                            <w:pPr>
                              <w:pStyle w:val="Caption"/>
                              <w:rPr>
                                <w:sz w:val="24"/>
                                <w:szCs w:val="24"/>
                              </w:rPr>
                            </w:pPr>
                            <w:r>
                              <w:t xml:space="preserve">Figure </w:t>
                            </w:r>
                            <w:fldSimple w:instr=" SEQ Figure \* ARABIC ">
                              <w:r w:rsidR="00067583">
                                <w:rPr>
                                  <w:noProof/>
                                </w:rPr>
                                <w:t>2</w:t>
                              </w:r>
                            </w:fldSimple>
                            <w:r>
                              <w:t>: PCB board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C07BD" id="Text Box 10" o:spid="_x0000_s1027" type="#_x0000_t202" style="position:absolute;margin-left:105.5pt;margin-top:242.45pt;width:25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" stroked="f">
                <v:textbox style="mso-fit-shape-to-text:t" inset="0,0,0,0">
                  <w:txbxContent>
                    <w:p w14:paraId="33201EBE" w14:textId="4E1B163D" w:rsidR="000E329F" w:rsidRPr="00EB2F38" w:rsidRDefault="000E329F" w:rsidP="000E329F">
                      <w:pPr>
                        <w:pStyle w:val="Caption"/>
                        <w:rPr>
                          <w:sz w:val="24"/>
                          <w:szCs w:val="24"/>
                        </w:rPr>
                      </w:pPr>
                      <w:r>
                        <w:t xml:space="preserve">Figure </w:t>
                      </w:r>
                      <w:fldSimple w:instr=" SEQ Figure \* ARABIC ">
                        <w:r w:rsidR="00067583">
                          <w:rPr>
                            <w:noProof/>
                          </w:rPr>
                          <w:t>2</w:t>
                        </w:r>
                      </w:fldSimple>
                      <w:r>
                        <w:t>: PCB board constraints</w:t>
                      </w:r>
                    </w:p>
                  </w:txbxContent>
                </v:textbox>
                <w10:wrap type="square"/>
              </v:shape>
            </w:pict>
          </mc:Fallback>
        </mc:AlternateContent>
      </w:r>
      <w:r w:rsidRPr="00067583">
        <w:rPr>
          <w:rFonts w:cstheme="minorHAnsi"/>
        </w:rPr>
        <w:drawing>
          <wp:anchor distT="0" distB="0" distL="114300" distR="114300" simplePos="0" relativeHeight="251668480" behindDoc="0" locked="0" layoutInCell="1" allowOverlap="1" wp14:anchorId="310D4CDF" wp14:editId="76D0E400">
            <wp:simplePos x="0" y="0"/>
            <wp:positionH relativeFrom="margin">
              <wp:align>center</wp:align>
            </wp:positionH>
            <wp:positionV relativeFrom="paragraph">
              <wp:posOffset>63069</wp:posOffset>
            </wp:positionV>
            <wp:extent cx="3264068" cy="2959252"/>
            <wp:effectExtent l="0" t="0" r="0" b="0"/>
            <wp:wrapSquare wrapText="bothSides"/>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0"/>
                    <a:stretch>
                      <a:fillRect/>
                    </a:stretch>
                  </pic:blipFill>
                  <pic:spPr>
                    <a:xfrm>
                      <a:off x="0" y="0"/>
                      <a:ext cx="3264068" cy="2959252"/>
                    </a:xfrm>
                    <a:prstGeom prst="rect">
                      <a:avLst/>
                    </a:prstGeom>
                  </pic:spPr>
                </pic:pic>
              </a:graphicData>
            </a:graphic>
          </wp:anchor>
        </w:drawing>
      </w:r>
    </w:p>
    <w:p w14:paraId="00B9678D" w14:textId="67E3B006" w:rsidR="000E329F" w:rsidRPr="00067583" w:rsidRDefault="000E329F" w:rsidP="000E329F">
      <w:pPr>
        <w:ind w:firstLine="0"/>
        <w:rPr>
          <w:rFonts w:cstheme="minorHAnsi"/>
        </w:rPr>
      </w:pPr>
    </w:p>
    <w:p w14:paraId="45811EFB" w14:textId="77777777" w:rsidR="000E329F" w:rsidRPr="00067583" w:rsidRDefault="000E329F" w:rsidP="000E329F">
      <w:pPr>
        <w:ind w:firstLine="0"/>
        <w:rPr>
          <w:rFonts w:cstheme="minorHAnsi"/>
        </w:rPr>
      </w:pPr>
    </w:p>
    <w:p w14:paraId="3F68B9D0" w14:textId="77777777" w:rsidR="000E329F" w:rsidRPr="00067583" w:rsidRDefault="000E329F" w:rsidP="000E329F">
      <w:pPr>
        <w:ind w:firstLine="0"/>
        <w:rPr>
          <w:rFonts w:cstheme="minorHAnsi"/>
        </w:rPr>
      </w:pPr>
    </w:p>
    <w:p w14:paraId="220B4596" w14:textId="77777777" w:rsidR="000E329F" w:rsidRPr="00067583" w:rsidRDefault="000E329F" w:rsidP="000E329F">
      <w:pPr>
        <w:ind w:firstLine="0"/>
        <w:rPr>
          <w:rFonts w:cstheme="minorHAnsi"/>
        </w:rPr>
      </w:pPr>
    </w:p>
    <w:p w14:paraId="39740A9E" w14:textId="77777777" w:rsidR="000E329F" w:rsidRPr="00067583" w:rsidRDefault="000E329F" w:rsidP="000E329F">
      <w:pPr>
        <w:ind w:firstLine="0"/>
        <w:rPr>
          <w:rFonts w:cstheme="minorHAnsi"/>
        </w:rPr>
      </w:pPr>
    </w:p>
    <w:p w14:paraId="4CFA8CF8" w14:textId="77777777" w:rsidR="000E329F" w:rsidRPr="00067583" w:rsidRDefault="000E329F" w:rsidP="000E329F">
      <w:pPr>
        <w:ind w:firstLine="0"/>
        <w:rPr>
          <w:rFonts w:cstheme="minorHAnsi"/>
        </w:rPr>
      </w:pPr>
    </w:p>
    <w:p w14:paraId="476B9F4A" w14:textId="77777777" w:rsidR="000E329F" w:rsidRPr="00067583" w:rsidRDefault="000E329F" w:rsidP="000E329F">
      <w:pPr>
        <w:ind w:firstLine="0"/>
        <w:rPr>
          <w:rFonts w:cstheme="minorHAnsi"/>
        </w:rPr>
      </w:pPr>
    </w:p>
    <w:p w14:paraId="28665D01" w14:textId="77777777" w:rsidR="000E329F" w:rsidRPr="00067583" w:rsidRDefault="000E329F" w:rsidP="000E329F">
      <w:pPr>
        <w:ind w:firstLine="0"/>
        <w:rPr>
          <w:rFonts w:cstheme="minorHAnsi"/>
        </w:rPr>
      </w:pPr>
    </w:p>
    <w:p w14:paraId="1E2A238E" w14:textId="3884F81B" w:rsidR="000E329F" w:rsidRPr="00067583" w:rsidRDefault="000E329F" w:rsidP="000E329F">
      <w:pPr>
        <w:ind w:firstLine="0"/>
        <w:rPr>
          <w:rFonts w:cstheme="minorHAnsi"/>
        </w:rPr>
      </w:pPr>
    </w:p>
    <w:p w14:paraId="63CA6A11" w14:textId="27188309" w:rsidR="00375B0B" w:rsidRPr="00067583" w:rsidRDefault="000E329F" w:rsidP="000E329F">
      <w:pPr>
        <w:ind w:firstLine="0"/>
        <w:rPr>
          <w:rFonts w:cstheme="minorHAnsi"/>
        </w:rPr>
      </w:pPr>
      <w:r w:rsidRPr="00067583">
        <w:rPr>
          <w:rFonts w:cstheme="minorHAnsi"/>
        </w:rPr>
        <w:t xml:space="preserve">Another important consideration for the board is deciding on the appropriate trace widths that can accommodate the current running through them. As constrained by the buck converters, the 3.3V buck converter can provide up to 1 A, while the 5V buck can provide up to 3A. To calculate the required trace widths </w:t>
      </w:r>
      <w:r w:rsidR="00285D92" w:rsidRPr="00067583">
        <w:rPr>
          <w:rFonts w:cstheme="minorHAnsi"/>
        </w:rPr>
        <w:t xml:space="preserve">an equation is provided in IPC-2221, which is a standard for designing PCB boards. </w:t>
      </w:r>
    </w:p>
    <w:p w14:paraId="04F34701" w14:textId="4138FC8B" w:rsidR="00285D92" w:rsidRPr="00067583" w:rsidRDefault="00285D92" w:rsidP="000E329F">
      <w:pPr>
        <w:ind w:firstLine="0"/>
        <w:rPr>
          <w:rFonts w:cstheme="minorHAnsi"/>
        </w:rPr>
      </w:pPr>
      <m:oMathPara>
        <m:oMath>
          <m:r>
            <w:rPr>
              <w:rFonts w:ascii="Cambria Math" w:hAnsi="Cambria Math" w:cstheme="minorHAnsi"/>
            </w:rPr>
            <w:lastRenderedPageBreak/>
            <m:t>I=</m:t>
          </m:r>
          <m:r>
            <w:rPr>
              <w:rFonts w:ascii="Cambria Math" w:hAnsi="Cambria Math" w:cstheme="minorHAnsi"/>
            </w:rPr>
            <m:t>K</m:t>
          </m:r>
          <m:r>
            <w:rPr>
              <w:rFonts w:ascii="Cambria Math" w:hAnsi="Cambria Math" w:cstheme="minorHAnsi"/>
            </w:rPr>
            <m:t>* ∆</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B</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W*H</m:t>
                  </m:r>
                </m:e>
              </m:d>
            </m:e>
            <m:sup>
              <m:r>
                <w:rPr>
                  <w:rFonts w:ascii="Cambria Math" w:hAnsi="Cambria Math" w:cstheme="minorHAnsi"/>
                </w:rPr>
                <m:t>C</m:t>
              </m:r>
            </m:sup>
          </m:sSup>
        </m:oMath>
      </m:oMathPara>
    </w:p>
    <w:p w14:paraId="2D828362" w14:textId="0981ABA3" w:rsidR="00285D92" w:rsidRPr="00067583" w:rsidRDefault="00285D92" w:rsidP="000E329F">
      <w:pPr>
        <w:ind w:firstLine="0"/>
        <w:rPr>
          <w:rFonts w:cstheme="minorHAnsi"/>
        </w:rPr>
      </w:pPr>
      <w:r w:rsidRPr="00067583">
        <w:rPr>
          <w:rFonts w:cstheme="minorHAnsi"/>
        </w:rPr>
        <w:t>where:</w:t>
      </w:r>
    </w:p>
    <w:p w14:paraId="3F9AD02F" w14:textId="09EF899F" w:rsidR="00285D92" w:rsidRPr="00067583" w:rsidRDefault="00285D92" w:rsidP="000E329F">
      <w:pPr>
        <w:ind w:firstLine="0"/>
        <w:rPr>
          <w:rFonts w:cstheme="minorHAnsi"/>
        </w:rPr>
      </w:pPr>
      <w:proofErr w:type="gramStart"/>
      <w:r w:rsidRPr="00067583">
        <w:rPr>
          <w:rFonts w:cstheme="minorHAnsi"/>
          <w:i/>
          <w:iCs/>
        </w:rPr>
        <w:t>I</w:t>
      </w:r>
      <w:r w:rsidR="006865FB" w:rsidRPr="00067583">
        <w:rPr>
          <w:rFonts w:cstheme="minorHAnsi"/>
          <w:i/>
          <w:iCs/>
        </w:rPr>
        <w:t xml:space="preserve"> </w:t>
      </w:r>
      <w:r w:rsidRPr="00067583">
        <w:rPr>
          <w:rFonts w:cstheme="minorHAnsi"/>
        </w:rPr>
        <w:t>:</w:t>
      </w:r>
      <w:proofErr w:type="gramEnd"/>
      <w:r w:rsidRPr="00067583">
        <w:rPr>
          <w:rFonts w:cstheme="minorHAnsi"/>
        </w:rPr>
        <w:t xml:space="preserve"> is the maximum current that the trace can handle</w:t>
      </w:r>
    </w:p>
    <w:p w14:paraId="13B2BE4D" w14:textId="5A90D4A2" w:rsidR="00285D92" w:rsidRPr="00067583" w:rsidRDefault="006865FB" w:rsidP="000E329F">
      <w:pPr>
        <w:ind w:firstLine="0"/>
        <w:rPr>
          <w:rFonts w:cstheme="minorHAnsi"/>
        </w:rPr>
      </w:pPr>
      <m:oMath>
        <m:r>
          <w:rPr>
            <w:rFonts w:ascii="Cambria Math" w:hAnsi="Cambria Math" w:cstheme="minorHAnsi"/>
          </w:rPr>
          <m:t>∆</m:t>
        </m:r>
        <m:r>
          <w:rPr>
            <w:rFonts w:ascii="Cambria Math" w:hAnsi="Cambria Math" w:cstheme="minorHAnsi"/>
          </w:rPr>
          <m:t>T</m:t>
        </m:r>
      </m:oMath>
      <w:r w:rsidR="00285D92" w:rsidRPr="00067583">
        <w:rPr>
          <w:rFonts w:cstheme="minorHAnsi"/>
        </w:rPr>
        <w:t xml:space="preserve">: </w:t>
      </w:r>
      <w:r w:rsidRPr="00067583">
        <w:rPr>
          <w:rFonts w:cstheme="minorHAnsi"/>
        </w:rPr>
        <w:t xml:space="preserve">The temperature </w:t>
      </w:r>
      <w:proofErr w:type="gramStart"/>
      <w:r w:rsidRPr="00067583">
        <w:rPr>
          <w:rFonts w:cstheme="minorHAnsi"/>
        </w:rPr>
        <w:t>rise</w:t>
      </w:r>
      <w:proofErr w:type="gramEnd"/>
      <w:r w:rsidRPr="00067583">
        <w:rPr>
          <w:rFonts w:cstheme="minorHAnsi"/>
        </w:rPr>
        <w:t xml:space="preserve"> above ambient in degrees Celsius</w:t>
      </w:r>
    </w:p>
    <w:p w14:paraId="5C8E74F6" w14:textId="1ED88731" w:rsidR="00285D92" w:rsidRPr="00067583" w:rsidRDefault="00285D92" w:rsidP="000E329F">
      <w:pPr>
        <w:ind w:firstLine="0"/>
        <w:rPr>
          <w:rFonts w:cstheme="minorHAnsi"/>
        </w:rPr>
      </w:pPr>
      <w:r w:rsidRPr="00067583">
        <w:rPr>
          <w:rFonts w:cstheme="minorHAnsi"/>
          <w:i/>
          <w:iCs/>
        </w:rPr>
        <w:t>W</w:t>
      </w:r>
      <w:r w:rsidRPr="00067583">
        <w:rPr>
          <w:rFonts w:cstheme="minorHAnsi"/>
        </w:rPr>
        <w:t xml:space="preserve">: The width </w:t>
      </w:r>
      <w:r w:rsidR="006865FB" w:rsidRPr="00067583">
        <w:rPr>
          <w:rFonts w:cstheme="minorHAnsi"/>
        </w:rPr>
        <w:t xml:space="preserve">of the trace </w:t>
      </w:r>
      <w:r w:rsidRPr="00067583">
        <w:rPr>
          <w:rFonts w:cstheme="minorHAnsi"/>
        </w:rPr>
        <w:t>in mils</w:t>
      </w:r>
    </w:p>
    <w:p w14:paraId="24F270B1" w14:textId="736440D8" w:rsidR="00285D92" w:rsidRPr="00067583" w:rsidRDefault="00285D92" w:rsidP="000E329F">
      <w:pPr>
        <w:ind w:firstLine="0"/>
        <w:rPr>
          <w:rFonts w:cstheme="minorHAnsi"/>
        </w:rPr>
      </w:pPr>
      <w:r w:rsidRPr="00067583">
        <w:rPr>
          <w:rFonts w:cstheme="minorHAnsi"/>
          <w:i/>
          <w:iCs/>
        </w:rPr>
        <w:t>H</w:t>
      </w:r>
      <w:r w:rsidRPr="00067583">
        <w:rPr>
          <w:rFonts w:cstheme="minorHAnsi"/>
        </w:rPr>
        <w:t xml:space="preserve">: The thickness </w:t>
      </w:r>
      <w:r w:rsidR="006865FB" w:rsidRPr="00067583">
        <w:rPr>
          <w:rFonts w:cstheme="minorHAnsi"/>
        </w:rPr>
        <w:t xml:space="preserve">of the trace </w:t>
      </w:r>
      <w:r w:rsidRPr="00067583">
        <w:rPr>
          <w:rFonts w:cstheme="minorHAnsi"/>
        </w:rPr>
        <w:t>in mils</w:t>
      </w:r>
    </w:p>
    <w:p w14:paraId="45FA3A7E" w14:textId="77777777" w:rsidR="000E329F" w:rsidRPr="00067583" w:rsidRDefault="000E329F" w:rsidP="000E329F">
      <w:pPr>
        <w:ind w:firstLine="0"/>
        <w:rPr>
          <w:rFonts w:cstheme="minorHAnsi"/>
        </w:rPr>
      </w:pPr>
    </w:p>
    <w:p w14:paraId="283F2BA0" w14:textId="602EF8C7" w:rsidR="0030455B" w:rsidRPr="00067583" w:rsidRDefault="006865FB" w:rsidP="000E329F">
      <w:pPr>
        <w:ind w:firstLine="0"/>
        <w:rPr>
          <w:rFonts w:cstheme="minorHAnsi"/>
          <w:color w:val="000000"/>
        </w:rPr>
      </w:pPr>
      <w:r w:rsidRPr="00067583">
        <w:rPr>
          <w:rFonts w:cstheme="minorHAnsi"/>
        </w:rPr>
        <w:t xml:space="preserve">K, </w:t>
      </w:r>
      <w:proofErr w:type="gramStart"/>
      <w:r w:rsidRPr="00067583">
        <w:rPr>
          <w:rFonts w:cstheme="minorHAnsi"/>
        </w:rPr>
        <w:t>b</w:t>
      </w:r>
      <w:proofErr w:type="gramEnd"/>
      <w:r w:rsidRPr="00067583">
        <w:rPr>
          <w:rFonts w:cstheme="minorHAnsi"/>
        </w:rPr>
        <w:t xml:space="preserve"> and c are constants that are determined by whether the trace is external or internal. The board is designed as a </w:t>
      </w:r>
      <w:proofErr w:type="gramStart"/>
      <w:r w:rsidRPr="00067583">
        <w:rPr>
          <w:rFonts w:cstheme="minorHAnsi"/>
        </w:rPr>
        <w:t>2 layer</w:t>
      </w:r>
      <w:proofErr w:type="gramEnd"/>
      <w:r w:rsidRPr="00067583">
        <w:rPr>
          <w:rFonts w:cstheme="minorHAnsi"/>
        </w:rPr>
        <w:t xml:space="preserve"> board, thus all the traces on the board are external. For external traces, the values of the constants are </w:t>
      </w:r>
      <w:r w:rsidRPr="00067583">
        <w:rPr>
          <w:rFonts w:cstheme="minorHAnsi"/>
          <w:color w:val="000000"/>
        </w:rPr>
        <w:t>K</w:t>
      </w:r>
      <w:r w:rsidRPr="00067583">
        <w:rPr>
          <w:rFonts w:cstheme="minorHAnsi"/>
          <w:color w:val="000000"/>
        </w:rPr>
        <w:t xml:space="preserve"> = 0.048, b = 0.44, </w:t>
      </w:r>
      <w:r w:rsidRPr="00067583">
        <w:rPr>
          <w:rFonts w:cstheme="minorHAnsi"/>
          <w:color w:val="000000"/>
        </w:rPr>
        <w:t xml:space="preserve">and </w:t>
      </w:r>
      <w:r w:rsidRPr="00067583">
        <w:rPr>
          <w:rFonts w:cstheme="minorHAnsi"/>
          <w:color w:val="000000"/>
        </w:rPr>
        <w:t>c = 0.725</w:t>
      </w:r>
      <w:r w:rsidRPr="00067583">
        <w:rPr>
          <w:rFonts w:cstheme="minorHAnsi"/>
          <w:color w:val="000000"/>
        </w:rPr>
        <w:t>.</w:t>
      </w:r>
      <w:r w:rsidR="0030455B" w:rsidRPr="00067583">
        <w:rPr>
          <w:rFonts w:cstheme="minorHAnsi"/>
          <w:color w:val="000000"/>
        </w:rPr>
        <w:t xml:space="preserve"> Typical values for temperature rise </w:t>
      </w:r>
      <w:proofErr w:type="gramStart"/>
      <w:r w:rsidR="0030455B" w:rsidRPr="00067583">
        <w:rPr>
          <w:rFonts w:cstheme="minorHAnsi"/>
          <w:color w:val="000000"/>
        </w:rPr>
        <w:t>is</w:t>
      </w:r>
      <w:proofErr w:type="gramEnd"/>
      <w:r w:rsidR="0030455B" w:rsidRPr="00067583">
        <w:rPr>
          <w:rFonts w:cstheme="minorHAnsi"/>
          <w:color w:val="000000"/>
        </w:rPr>
        <w:t xml:space="preserve"> 10 C, and the thickness of the board is 1 oz/ft^2. </w:t>
      </w:r>
    </w:p>
    <w:p w14:paraId="3ABBBEC6" w14:textId="77777777" w:rsidR="0030455B" w:rsidRPr="00067583" w:rsidRDefault="0030455B" w:rsidP="000E329F">
      <w:pPr>
        <w:ind w:firstLine="0"/>
        <w:rPr>
          <w:rFonts w:cstheme="minorHAnsi"/>
          <w:color w:val="000000"/>
        </w:rPr>
      </w:pPr>
    </w:p>
    <w:p w14:paraId="732E2587" w14:textId="57865463" w:rsidR="006865FB" w:rsidRPr="00067583" w:rsidRDefault="0030455B" w:rsidP="00067583">
      <w:pPr>
        <w:ind w:firstLine="0"/>
        <w:rPr>
          <w:rFonts w:cstheme="minorHAnsi"/>
          <w:color w:val="000000"/>
        </w:rPr>
      </w:pPr>
      <w:r w:rsidRPr="00067583">
        <w:rPr>
          <w:rFonts w:cstheme="minorHAnsi"/>
          <w:color w:val="000000"/>
        </w:rPr>
        <w:t xml:space="preserve">With these values, the minimum trace width of the board, which is 0.254 mm can handle around 870mA, while a 1.4mm trace width is required to handle up to 3A. However, it is not desirable to have very large trace widths since it would complicate the wiring on the PCB and may lead to requiring the board size to increase. To mitigate this issue, a 5V power plane is placed on the front copper layer. This means that all 5V components are connected through a large copper fill on the top layer of the board, allowing large amounts of current to flow through with no heating issues. On the other hand, the small 0.254 mm trace width can be used to connect the 3.3V components as well as signal traces. </w:t>
      </w:r>
      <w:r w:rsidR="00567D08">
        <w:rPr>
          <w:rFonts w:cstheme="minorHAnsi"/>
          <w:color w:val="000000"/>
        </w:rPr>
        <w:t>The bottom layer of the board is a ground plane</w:t>
      </w:r>
      <w:r w:rsidR="008D4C00">
        <w:rPr>
          <w:rFonts w:cstheme="minorHAnsi"/>
          <w:color w:val="000000"/>
        </w:rPr>
        <w:t xml:space="preserve">, which allows components to be easily connected to ground with the help of vias. </w:t>
      </w:r>
    </w:p>
    <w:p w14:paraId="11CE7234" w14:textId="77777777" w:rsidR="006865FB" w:rsidRPr="000E329F" w:rsidRDefault="006865FB" w:rsidP="000E329F">
      <w:pPr>
        <w:ind w:firstLine="0"/>
      </w:pPr>
    </w:p>
    <w:p w14:paraId="43E3E72D" w14:textId="2E8493AD" w:rsidR="00C70302" w:rsidRDefault="00800EAC" w:rsidP="00C70302">
      <w:pPr>
        <w:ind w:firstLine="0"/>
      </w:pPr>
      <w:r>
        <w:lastRenderedPageBreak/>
        <w:t xml:space="preserve">The </w:t>
      </w:r>
      <w:r w:rsidR="00067583">
        <w:t xml:space="preserve">final </w:t>
      </w:r>
      <w:r>
        <w:t xml:space="preserve">size of the board is 66x54 mm, mainly comprised of an ESP 32 micro-controller, along with 5 screw terminals, 1 for power and 4 screw terminals to accommodate 4 motors. There is </w:t>
      </w:r>
      <w:r w:rsidR="00375B0B">
        <w:t xml:space="preserve">a mounting hole </w:t>
      </w:r>
      <w:r>
        <w:t>placed in the middle of the board, below the ESP32</w:t>
      </w:r>
      <w:r w:rsidR="00375B0B">
        <w:t xml:space="preserve"> to ensure that the board can be secured and stabilized if needed. </w:t>
      </w:r>
      <w:r w:rsidR="00067583">
        <w:t xml:space="preserve">The layout of the board is shown in Figure 3, while a Top and Bottom 3D view of the board is shown in Figures 4 and 5. </w:t>
      </w:r>
    </w:p>
    <w:p w14:paraId="4B28E2AA" w14:textId="7763821E" w:rsidR="00067583" w:rsidRDefault="00067583" w:rsidP="00C70302">
      <w:pPr>
        <w:ind w:firstLine="0"/>
      </w:pPr>
      <w:r>
        <w:rPr>
          <w:noProof/>
        </w:rPr>
        <mc:AlternateContent>
          <mc:Choice Requires="wps">
            <w:drawing>
              <wp:anchor distT="0" distB="0" distL="114300" distR="114300" simplePos="0" relativeHeight="251674624" behindDoc="0" locked="0" layoutInCell="1" allowOverlap="1" wp14:anchorId="3F83A672" wp14:editId="2EBF0874">
                <wp:simplePos x="0" y="0"/>
                <wp:positionH relativeFrom="column">
                  <wp:posOffset>1444625</wp:posOffset>
                </wp:positionH>
                <wp:positionV relativeFrom="paragraph">
                  <wp:posOffset>3702685</wp:posOffset>
                </wp:positionV>
                <wp:extent cx="305371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53715" cy="635"/>
                        </a:xfrm>
                        <a:prstGeom prst="rect">
                          <a:avLst/>
                        </a:prstGeom>
                        <a:solidFill>
                          <a:prstClr val="white"/>
                        </a:solidFill>
                        <a:ln>
                          <a:noFill/>
                        </a:ln>
                      </wps:spPr>
                      <wps:txbx>
                        <w:txbxContent>
                          <w:p w14:paraId="328D7237" w14:textId="2CCFFAE9" w:rsidR="00067583" w:rsidRPr="00194F2A" w:rsidRDefault="00067583" w:rsidP="00067583">
                            <w:pPr>
                              <w:pStyle w:val="Caption"/>
                              <w:rPr>
                                <w:noProof/>
                                <w:sz w:val="24"/>
                                <w:szCs w:val="24"/>
                              </w:rPr>
                            </w:pPr>
                            <w:r>
                              <w:t xml:space="preserve">Figure </w:t>
                            </w:r>
                            <w:fldSimple w:instr=" SEQ Figure \* ARABIC ">
                              <w:r>
                                <w:rPr>
                                  <w:noProof/>
                                </w:rPr>
                                <w:t>3</w:t>
                              </w:r>
                            </w:fldSimple>
                            <w:r>
                              <w:t xml:space="preserve">: </w:t>
                            </w:r>
                            <w:r w:rsidRPr="005879B0">
                              <w:t>Layout of Remote-Control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3A672" id="Text Box 12" o:spid="_x0000_s1028" type="#_x0000_t202" style="position:absolute;margin-left:113.75pt;margin-top:291.55pt;width:240.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9FGwIAAD8EAAAOAAAAZHJzL2Uyb0RvYy54bWysU01v2zAMvQ/YfxB0X5wPpBu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" stroked="f">
                <v:textbox style="mso-fit-shape-to-text:t" inset="0,0,0,0">
                  <w:txbxContent>
                    <w:p w14:paraId="328D7237" w14:textId="2CCFFAE9" w:rsidR="00067583" w:rsidRPr="00194F2A" w:rsidRDefault="00067583" w:rsidP="00067583">
                      <w:pPr>
                        <w:pStyle w:val="Caption"/>
                        <w:rPr>
                          <w:noProof/>
                          <w:sz w:val="24"/>
                          <w:szCs w:val="24"/>
                        </w:rPr>
                      </w:pPr>
                      <w:r>
                        <w:t xml:space="preserve">Figure </w:t>
                      </w:r>
                      <w:fldSimple w:instr=" SEQ Figure \* ARABIC ">
                        <w:r>
                          <w:rPr>
                            <w:noProof/>
                          </w:rPr>
                          <w:t>3</w:t>
                        </w:r>
                      </w:fldSimple>
                      <w:r>
                        <w:t xml:space="preserve">: </w:t>
                      </w:r>
                      <w:r w:rsidRPr="005879B0">
                        <w:t>Layout of Remote-Control Board</w:t>
                      </w:r>
                    </w:p>
                  </w:txbxContent>
                </v:textbox>
                <w10:wrap type="square"/>
              </v:shape>
            </w:pict>
          </mc:Fallback>
        </mc:AlternateContent>
      </w:r>
      <w:r>
        <w:rPr>
          <w:noProof/>
        </w:rPr>
        <w:drawing>
          <wp:anchor distT="0" distB="0" distL="114300" distR="114300" simplePos="0" relativeHeight="251672576" behindDoc="0" locked="0" layoutInCell="1" allowOverlap="1" wp14:anchorId="1DE11217" wp14:editId="580AFACB">
            <wp:simplePos x="0" y="0"/>
            <wp:positionH relativeFrom="margin">
              <wp:align>center</wp:align>
            </wp:positionH>
            <wp:positionV relativeFrom="paragraph">
              <wp:posOffset>4014</wp:posOffset>
            </wp:positionV>
            <wp:extent cx="3053715" cy="36417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053715" cy="3641725"/>
                    </a:xfrm>
                    <a:prstGeom prst="rect">
                      <a:avLst/>
                    </a:prstGeom>
                  </pic:spPr>
                </pic:pic>
              </a:graphicData>
            </a:graphic>
            <wp14:sizeRelH relativeFrom="margin">
              <wp14:pctWidth>0</wp14:pctWidth>
            </wp14:sizeRelH>
            <wp14:sizeRelV relativeFrom="margin">
              <wp14:pctHeight>0</wp14:pctHeight>
            </wp14:sizeRelV>
          </wp:anchor>
        </w:drawing>
      </w:r>
    </w:p>
    <w:p w14:paraId="78275A52" w14:textId="447B8A96" w:rsidR="00067583" w:rsidRDefault="00067583" w:rsidP="00C70302">
      <w:pPr>
        <w:ind w:firstLine="0"/>
      </w:pPr>
    </w:p>
    <w:p w14:paraId="3CE6A429" w14:textId="23F17122" w:rsidR="00067583" w:rsidRDefault="00067583" w:rsidP="00C70302">
      <w:pPr>
        <w:ind w:firstLine="0"/>
      </w:pPr>
    </w:p>
    <w:p w14:paraId="3752A371" w14:textId="5AC336D4" w:rsidR="00067583" w:rsidRDefault="00067583" w:rsidP="00C70302">
      <w:pPr>
        <w:ind w:firstLine="0"/>
      </w:pPr>
    </w:p>
    <w:p w14:paraId="713CD03D" w14:textId="77777777" w:rsidR="00067583" w:rsidRDefault="00067583" w:rsidP="00C70302">
      <w:pPr>
        <w:ind w:firstLine="0"/>
      </w:pPr>
    </w:p>
    <w:p w14:paraId="35D9530E" w14:textId="77777777" w:rsidR="00067583" w:rsidRDefault="00067583" w:rsidP="00C70302">
      <w:pPr>
        <w:ind w:firstLine="0"/>
      </w:pPr>
    </w:p>
    <w:p w14:paraId="4E598BEF" w14:textId="77777777" w:rsidR="00067583" w:rsidRDefault="00067583" w:rsidP="00C70302">
      <w:pPr>
        <w:ind w:firstLine="0"/>
      </w:pPr>
    </w:p>
    <w:p w14:paraId="09BDF347" w14:textId="77777777" w:rsidR="00067583" w:rsidRDefault="00067583" w:rsidP="00C70302">
      <w:pPr>
        <w:ind w:firstLine="0"/>
      </w:pPr>
    </w:p>
    <w:p w14:paraId="1B0BF776" w14:textId="77777777" w:rsidR="00067583" w:rsidRDefault="00067583" w:rsidP="00C70302">
      <w:pPr>
        <w:ind w:firstLine="0"/>
      </w:pPr>
    </w:p>
    <w:p w14:paraId="562F9F72" w14:textId="77777777" w:rsidR="00067583" w:rsidRDefault="00067583" w:rsidP="00C70302">
      <w:pPr>
        <w:ind w:firstLine="0"/>
      </w:pPr>
    </w:p>
    <w:p w14:paraId="5BD8320B" w14:textId="77777777" w:rsidR="00067583" w:rsidRDefault="00067583" w:rsidP="00C70302">
      <w:pPr>
        <w:ind w:firstLine="0"/>
      </w:pPr>
    </w:p>
    <w:p w14:paraId="1DD1C9F8" w14:textId="77777777" w:rsidR="00067583" w:rsidRPr="00C70302" w:rsidRDefault="00067583" w:rsidP="00C70302">
      <w:pPr>
        <w:ind w:firstLine="0"/>
      </w:pPr>
    </w:p>
    <w:p w14:paraId="298AA6CD" w14:textId="5A7966F9" w:rsidR="00C70302" w:rsidRDefault="00C70302" w:rsidP="00C70302">
      <w:pPr>
        <w:ind w:firstLine="0"/>
        <w:rPr>
          <w:b/>
          <w:bCs/>
        </w:rPr>
      </w:pPr>
    </w:p>
    <w:p w14:paraId="06E63956" w14:textId="0BAF2DB6" w:rsidR="00C34AB1" w:rsidRDefault="00067583" w:rsidP="00C34AB1">
      <w:pPr>
        <w:ind w:firstLine="0"/>
      </w:pPr>
      <w:r>
        <w:rPr>
          <w:noProof/>
        </w:rPr>
        <w:lastRenderedPageBreak/>
        <mc:AlternateContent>
          <mc:Choice Requires="wps">
            <w:drawing>
              <wp:anchor distT="0" distB="0" distL="114300" distR="114300" simplePos="0" relativeHeight="251682816" behindDoc="0" locked="0" layoutInCell="1" allowOverlap="1" wp14:anchorId="6A422694" wp14:editId="45CE8B1D">
                <wp:simplePos x="0" y="0"/>
                <wp:positionH relativeFrom="column">
                  <wp:posOffset>4362450</wp:posOffset>
                </wp:positionH>
                <wp:positionV relativeFrom="paragraph">
                  <wp:posOffset>2520950</wp:posOffset>
                </wp:positionV>
                <wp:extent cx="157289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572895" cy="635"/>
                        </a:xfrm>
                        <a:prstGeom prst="rect">
                          <a:avLst/>
                        </a:prstGeom>
                        <a:solidFill>
                          <a:prstClr val="white"/>
                        </a:solidFill>
                        <a:ln>
                          <a:noFill/>
                        </a:ln>
                      </wps:spPr>
                      <wps:txbx>
                        <w:txbxContent>
                          <w:p w14:paraId="02EDDF26" w14:textId="21A96E54" w:rsidR="00067583" w:rsidRPr="00FE7E15" w:rsidRDefault="00067583" w:rsidP="00067583">
                            <w:pPr>
                              <w:pStyle w:val="Caption"/>
                              <w:rPr>
                                <w:noProof/>
                                <w:sz w:val="24"/>
                                <w:szCs w:val="24"/>
                              </w:rPr>
                            </w:pPr>
                            <w:r>
                              <w:t>Figure 5: Bottom View of Remote-Control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22694" id="Text Box 14" o:spid="_x0000_s1029" type="#_x0000_t202" style="position:absolute;margin-left:343.5pt;margin-top:198.5pt;width:123.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" stroked="f">
                <v:textbox style="mso-fit-shape-to-text:t" inset="0,0,0,0">
                  <w:txbxContent>
                    <w:p w14:paraId="02EDDF26" w14:textId="21A96E54" w:rsidR="00067583" w:rsidRPr="00FE7E15" w:rsidRDefault="00067583" w:rsidP="00067583">
                      <w:pPr>
                        <w:pStyle w:val="Caption"/>
                        <w:rPr>
                          <w:noProof/>
                          <w:sz w:val="24"/>
                          <w:szCs w:val="24"/>
                        </w:rPr>
                      </w:pPr>
                      <w:r>
                        <w:t>Figure 5: Bottom View of Remote-Control Board</w:t>
                      </w:r>
                    </w:p>
                  </w:txbxContent>
                </v:textbox>
                <w10:wrap type="square"/>
              </v:shape>
            </w:pict>
          </mc:Fallback>
        </mc:AlternateContent>
      </w:r>
      <w:r>
        <w:rPr>
          <w:noProof/>
        </w:rPr>
        <w:drawing>
          <wp:anchor distT="0" distB="0" distL="114300" distR="114300" simplePos="0" relativeHeight="251678720" behindDoc="0" locked="0" layoutInCell="1" allowOverlap="1" wp14:anchorId="4A60A472" wp14:editId="3349207B">
            <wp:simplePos x="0" y="0"/>
            <wp:positionH relativeFrom="margin">
              <wp:align>right</wp:align>
            </wp:positionH>
            <wp:positionV relativeFrom="paragraph">
              <wp:posOffset>3175</wp:posOffset>
            </wp:positionV>
            <wp:extent cx="1572895" cy="2640330"/>
            <wp:effectExtent l="0" t="0" r="8255" b="7620"/>
            <wp:wrapSquare wrapText="bothSides"/>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rotWithShape="1">
                    <a:blip r:embed="rId12" cstate="print">
                      <a:extLst>
                        <a:ext uri="{28A0092B-C50C-407E-A947-70E740481C1C}">
                          <a14:useLocalDpi xmlns:a14="http://schemas.microsoft.com/office/drawing/2010/main" val="0"/>
                        </a:ext>
                      </a:extLst>
                    </a:blip>
                    <a:srcRect l="36898" r="36631"/>
                    <a:stretch/>
                  </pic:blipFill>
                  <pic:spPr bwMode="auto">
                    <a:xfrm>
                      <a:off x="0" y="0"/>
                      <a:ext cx="1572895" cy="2640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80768" behindDoc="0" locked="0" layoutInCell="1" allowOverlap="1" wp14:anchorId="15D3E862" wp14:editId="0EA3E4B1">
                <wp:simplePos x="0" y="0"/>
                <wp:positionH relativeFrom="column">
                  <wp:posOffset>0</wp:posOffset>
                </wp:positionH>
                <wp:positionV relativeFrom="paragraph">
                  <wp:posOffset>2520950</wp:posOffset>
                </wp:positionV>
                <wp:extent cx="167322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14:paraId="5F870593" w14:textId="4E928C2A" w:rsidR="00067583" w:rsidRPr="00DE17D8" w:rsidRDefault="00067583" w:rsidP="00067583">
                            <w:pPr>
                              <w:pStyle w:val="Caption"/>
                              <w:rPr>
                                <w:noProof/>
                                <w:sz w:val="24"/>
                                <w:szCs w:val="24"/>
                              </w:rPr>
                            </w:pPr>
                            <w:r>
                              <w:t>Figure 4: Top View of Remote-Control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3E862" id="Text Box 13" o:spid="_x0000_s1030" type="#_x0000_t202" style="position:absolute;margin-left:0;margin-top:198.5pt;width:13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" stroked="f">
                <v:textbox style="mso-fit-shape-to-text:t" inset="0,0,0,0">
                  <w:txbxContent>
                    <w:p w14:paraId="5F870593" w14:textId="4E928C2A" w:rsidR="00067583" w:rsidRPr="00DE17D8" w:rsidRDefault="00067583" w:rsidP="00067583">
                      <w:pPr>
                        <w:pStyle w:val="Caption"/>
                        <w:rPr>
                          <w:noProof/>
                          <w:sz w:val="24"/>
                          <w:szCs w:val="24"/>
                        </w:rPr>
                      </w:pPr>
                      <w:r>
                        <w:t>Figure 4: Top View of Remote-Control Board</w:t>
                      </w:r>
                    </w:p>
                  </w:txbxContent>
                </v:textbox>
                <w10:wrap type="square"/>
              </v:shape>
            </w:pict>
          </mc:Fallback>
        </mc:AlternateContent>
      </w:r>
      <w:r>
        <w:rPr>
          <w:noProof/>
        </w:rPr>
        <w:drawing>
          <wp:anchor distT="0" distB="0" distL="114300" distR="114300" simplePos="0" relativeHeight="251676672" behindDoc="0" locked="0" layoutInCell="1" allowOverlap="1" wp14:anchorId="4E7E6D53" wp14:editId="4A1C3228">
            <wp:simplePos x="0" y="0"/>
            <wp:positionH relativeFrom="margin">
              <wp:align>left</wp:align>
            </wp:positionH>
            <wp:positionV relativeFrom="paragraph">
              <wp:posOffset>3595</wp:posOffset>
            </wp:positionV>
            <wp:extent cx="1673225" cy="2640330"/>
            <wp:effectExtent l="0" t="0" r="3175" b="7620"/>
            <wp:wrapSquare wrapText="bothSides"/>
            <wp:docPr id="4" name="Picture 4"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circuit&#10;&#10;Description automatically generated"/>
                    <pic:cNvPicPr/>
                  </pic:nvPicPr>
                  <pic:blipFill rotWithShape="1">
                    <a:blip r:embed="rId13" cstate="print">
                      <a:extLst>
                        <a:ext uri="{28A0092B-C50C-407E-A947-70E740481C1C}">
                          <a14:useLocalDpi xmlns:a14="http://schemas.microsoft.com/office/drawing/2010/main" val="0"/>
                        </a:ext>
                      </a:extLst>
                    </a:blip>
                    <a:srcRect l="36379" r="35463"/>
                    <a:stretch/>
                  </pic:blipFill>
                  <pic:spPr bwMode="auto">
                    <a:xfrm>
                      <a:off x="0" y="0"/>
                      <a:ext cx="1673225" cy="2640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D3BD85C" w14:textId="59FED290" w:rsidR="00067583" w:rsidRDefault="00067583" w:rsidP="00C34AB1">
      <w:pPr>
        <w:ind w:firstLine="0"/>
      </w:pPr>
    </w:p>
    <w:p w14:paraId="2F7F4CA3" w14:textId="77777777" w:rsidR="00067583" w:rsidRDefault="00067583" w:rsidP="00C34AB1">
      <w:pPr>
        <w:ind w:firstLine="0"/>
      </w:pPr>
    </w:p>
    <w:p w14:paraId="79B9A730" w14:textId="77777777" w:rsidR="00067583" w:rsidRDefault="00067583" w:rsidP="00C34AB1">
      <w:pPr>
        <w:ind w:firstLine="0"/>
      </w:pPr>
    </w:p>
    <w:p w14:paraId="29F0726F" w14:textId="77777777" w:rsidR="00067583" w:rsidRDefault="00067583" w:rsidP="00C34AB1">
      <w:pPr>
        <w:ind w:firstLine="0"/>
      </w:pPr>
    </w:p>
    <w:p w14:paraId="533EE0C9" w14:textId="77777777" w:rsidR="00067583" w:rsidRDefault="00067583" w:rsidP="00C34AB1">
      <w:pPr>
        <w:ind w:firstLine="0"/>
      </w:pPr>
    </w:p>
    <w:p w14:paraId="43299827" w14:textId="77777777" w:rsidR="00067583" w:rsidRDefault="00067583" w:rsidP="00C34AB1">
      <w:pPr>
        <w:ind w:firstLine="0"/>
      </w:pPr>
    </w:p>
    <w:p w14:paraId="10FBB6B4" w14:textId="77777777" w:rsidR="00067583" w:rsidRDefault="00067583" w:rsidP="00C34AB1">
      <w:pPr>
        <w:ind w:firstLine="0"/>
      </w:pPr>
    </w:p>
    <w:p w14:paraId="3EF394DA" w14:textId="77777777" w:rsidR="0035618D" w:rsidRDefault="0035618D" w:rsidP="00A27669">
      <w:pPr>
        <w:ind w:firstLine="0"/>
        <w:rPr>
          <w:b/>
          <w:bCs/>
        </w:rPr>
      </w:pPr>
    </w:p>
    <w:p w14:paraId="69FB39DA" w14:textId="77777777" w:rsidR="0035618D" w:rsidRDefault="0035618D" w:rsidP="00A27669">
      <w:pPr>
        <w:ind w:firstLine="0"/>
        <w:rPr>
          <w:b/>
          <w:bCs/>
        </w:rPr>
      </w:pPr>
    </w:p>
    <w:p w14:paraId="6D632F25" w14:textId="21A249F0" w:rsidR="002557D5" w:rsidRDefault="008D4C00" w:rsidP="0035618D">
      <w:pPr>
        <w:ind w:firstLine="0"/>
        <w:rPr>
          <w:b/>
          <w:bCs/>
        </w:rPr>
      </w:pPr>
      <w:r w:rsidRPr="008D4C00">
        <w:rPr>
          <w:b/>
          <w:bCs/>
        </w:rPr>
        <w:t>App Development</w:t>
      </w:r>
    </w:p>
    <w:p w14:paraId="757BBC7A" w14:textId="77777777" w:rsidR="0035618D" w:rsidRDefault="0035618D" w:rsidP="0035618D">
      <w:pPr>
        <w:ind w:firstLine="0"/>
        <w:rPr>
          <w:b/>
          <w:bCs/>
        </w:rPr>
      </w:pPr>
    </w:p>
    <w:p w14:paraId="2D77AFBC" w14:textId="126A10B3" w:rsidR="008D4C00" w:rsidRPr="008D4C00" w:rsidRDefault="008D4C00" w:rsidP="00A27669">
      <w:pPr>
        <w:ind w:firstLine="0"/>
      </w:pPr>
      <w:r>
        <w:t>[Work In Progress]</w:t>
      </w:r>
    </w:p>
    <w:p w14:paraId="5FEF0A8B" w14:textId="70746E01" w:rsidR="00A27669" w:rsidRDefault="00A27669" w:rsidP="00A27669">
      <w:pPr>
        <w:ind w:firstLine="0"/>
      </w:pPr>
    </w:p>
    <w:p w14:paraId="338CEB40" w14:textId="40D3DB79" w:rsidR="00A27669" w:rsidRDefault="00A27669" w:rsidP="00A27669">
      <w:pPr>
        <w:pStyle w:val="Heading1"/>
      </w:pPr>
      <w:r>
        <w:t>Results</w:t>
      </w:r>
    </w:p>
    <w:p w14:paraId="4029CD51" w14:textId="1BB24F27" w:rsidR="00A27669" w:rsidRDefault="00A27669" w:rsidP="00A27669">
      <w:pPr>
        <w:ind w:firstLine="0"/>
      </w:pPr>
      <w:r>
        <w:t>[</w:t>
      </w:r>
      <w:r w:rsidR="008D4C00">
        <w:t>Work in Progress</w:t>
      </w:r>
      <w:r>
        <w:t>]</w:t>
      </w:r>
    </w:p>
    <w:p w14:paraId="3DAD11B4" w14:textId="77EA1E04" w:rsidR="00A27669" w:rsidRDefault="00A27669" w:rsidP="00A27669">
      <w:pPr>
        <w:ind w:firstLine="0"/>
      </w:pPr>
    </w:p>
    <w:p w14:paraId="550EDE6A" w14:textId="44E32383" w:rsidR="002557D5" w:rsidRDefault="002557D5" w:rsidP="002557D5">
      <w:pPr>
        <w:pStyle w:val="Heading1"/>
      </w:pPr>
      <w:r>
        <w:t>Conclusion</w:t>
      </w:r>
    </w:p>
    <w:p w14:paraId="367770E2" w14:textId="3441B058" w:rsidR="002557D5" w:rsidRDefault="002557D5" w:rsidP="002557D5">
      <w:pPr>
        <w:ind w:firstLine="0"/>
      </w:pPr>
      <w:r>
        <w:t>[</w:t>
      </w:r>
      <w:r w:rsidR="008D4C00">
        <w:t>Work in Progress</w:t>
      </w:r>
      <w:r>
        <w:t>]</w:t>
      </w:r>
    </w:p>
    <w:p w14:paraId="6B8E819A" w14:textId="77777777" w:rsidR="002557D5" w:rsidRDefault="002557D5" w:rsidP="00A27669">
      <w:pPr>
        <w:ind w:firstLine="0"/>
      </w:pPr>
    </w:p>
    <w:p w14:paraId="285ED1F7" w14:textId="77777777" w:rsidR="00F30550" w:rsidRPr="00F30550" w:rsidRDefault="00F30550" w:rsidP="00E47515">
      <w:pPr>
        <w:ind w:firstLine="0"/>
      </w:pPr>
    </w:p>
    <w:p w14:paraId="0318285F" w14:textId="77777777" w:rsidR="00F30550" w:rsidRPr="00F30550" w:rsidRDefault="00F30550" w:rsidP="00F30550"/>
    <w:p w14:paraId="10C6A1A3" w14:textId="77777777" w:rsidR="00F30550" w:rsidRPr="00F30550" w:rsidRDefault="00F30550" w:rsidP="00F30550"/>
    <w:p w14:paraId="6B4674AF" w14:textId="77777777" w:rsidR="00F30550" w:rsidRPr="00F30550" w:rsidRDefault="00F30550" w:rsidP="00F30550"/>
    <w:p w14:paraId="13965B53" w14:textId="77777777" w:rsidR="00F30550" w:rsidRPr="00F30550" w:rsidRDefault="00F30550" w:rsidP="00F30550"/>
    <w:p w14:paraId="22DF4D45" w14:textId="595A854B" w:rsidR="00F30550" w:rsidRPr="00F30550" w:rsidRDefault="00F30550" w:rsidP="0035618D">
      <w:pPr>
        <w:ind w:firstLine="0"/>
      </w:pPr>
    </w:p>
    <w:sectPr w:rsidR="00F30550" w:rsidRPr="00F30550">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FFC3F" w14:textId="77777777" w:rsidR="00612791" w:rsidRDefault="00612791">
      <w:pPr>
        <w:spacing w:line="240" w:lineRule="auto"/>
      </w:pPr>
      <w:r>
        <w:separator/>
      </w:r>
    </w:p>
    <w:p w14:paraId="00ECD382" w14:textId="77777777" w:rsidR="00612791" w:rsidRDefault="00612791"/>
  </w:endnote>
  <w:endnote w:type="continuationSeparator" w:id="0">
    <w:p w14:paraId="3B42AD9E" w14:textId="77777777" w:rsidR="00612791" w:rsidRDefault="00612791">
      <w:pPr>
        <w:spacing w:line="240" w:lineRule="auto"/>
      </w:pPr>
      <w:r>
        <w:continuationSeparator/>
      </w:r>
    </w:p>
    <w:p w14:paraId="080B5005" w14:textId="77777777" w:rsidR="00612791" w:rsidRDefault="006127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0692A" w14:textId="77777777" w:rsidR="00612791" w:rsidRDefault="00612791">
      <w:pPr>
        <w:spacing w:line="240" w:lineRule="auto"/>
      </w:pPr>
      <w:r>
        <w:separator/>
      </w:r>
    </w:p>
    <w:p w14:paraId="55CF3A10" w14:textId="77777777" w:rsidR="00612791" w:rsidRDefault="00612791"/>
  </w:footnote>
  <w:footnote w:type="continuationSeparator" w:id="0">
    <w:p w14:paraId="5614AAE6" w14:textId="77777777" w:rsidR="00612791" w:rsidRDefault="00612791">
      <w:pPr>
        <w:spacing w:line="240" w:lineRule="auto"/>
      </w:pPr>
      <w:r>
        <w:continuationSeparator/>
      </w:r>
    </w:p>
    <w:p w14:paraId="71ED2AB2" w14:textId="77777777" w:rsidR="00612791" w:rsidRDefault="006127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D043" w14:textId="6EA5735F" w:rsidR="00E81978" w:rsidRDefault="00000000">
    <w:pPr>
      <w:pStyle w:val="Header"/>
    </w:pPr>
    <w:sdt>
      <w:sdtPr>
        <w:rPr>
          <w:rStyle w:val="Strong"/>
        </w:rPr>
        <w:alias w:val="Running head"/>
        <w:tag w:val=""/>
        <w:id w:val="12739865"/>
        <w:placeholder>
          <w:docPart w:val="510CB56B4F1442219355CA0C033D6C3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26F10">
          <w:rPr>
            <w:rStyle w:val="Strong"/>
          </w:rPr>
          <w:t>Remote-Controlled Robotic Car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34D4" w14:textId="2B448965" w:rsidR="00E81978" w:rsidRDefault="005D3A03">
    <w:pPr>
      <w:pStyle w:val="Header"/>
      <w:rPr>
        <w:rStyle w:val="Strong"/>
      </w:rPr>
    </w:pPr>
    <w:r>
      <w:t xml:space="preserve">Running head: </w:t>
    </w:r>
    <w:sdt>
      <w:sdtPr>
        <w:rPr>
          <w:rFonts w:asciiTheme="majorHAnsi" w:eastAsiaTheme="majorEastAsia" w:hAnsiTheme="majorHAnsi" w:cstheme="majorBidi"/>
        </w:rPr>
        <w:alias w:val="Running head"/>
        <w:tag w:val=""/>
        <w:id w:val="-696842620"/>
        <w:placeholder>
          <w:docPart w:val="B62C4A24CC6941C58DA5B41B7D0D3AA6"/>
        </w:placeholder>
        <w:dataBinding w:prefixMappings="xmlns:ns0='http://schemas.microsoft.com/office/2006/coverPageProps' " w:xpath="/ns0:CoverPageProperties[1]/ns0:Abstract[1]" w:storeItemID="{55AF091B-3C7A-41E3-B477-F2FDAA23CFDA}"/>
        <w15:appearance w15:val="hidden"/>
        <w:text/>
      </w:sdtPr>
      <w:sdtContent>
        <w:r w:rsidR="00126F10" w:rsidRPr="00126F10">
          <w:rPr>
            <w:rFonts w:asciiTheme="majorHAnsi" w:eastAsiaTheme="majorEastAsia" w:hAnsiTheme="majorHAnsi" w:cstheme="majorBidi"/>
          </w:rPr>
          <w:t>Remote-Controlled Robotic Car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9003345">
    <w:abstractNumId w:val="9"/>
  </w:num>
  <w:num w:numId="2" w16cid:durableId="1306426852">
    <w:abstractNumId w:val="7"/>
  </w:num>
  <w:num w:numId="3" w16cid:durableId="1380057114">
    <w:abstractNumId w:val="6"/>
  </w:num>
  <w:num w:numId="4" w16cid:durableId="342248405">
    <w:abstractNumId w:val="5"/>
  </w:num>
  <w:num w:numId="5" w16cid:durableId="1197933038">
    <w:abstractNumId w:val="4"/>
  </w:num>
  <w:num w:numId="6" w16cid:durableId="1144618770">
    <w:abstractNumId w:val="8"/>
  </w:num>
  <w:num w:numId="7" w16cid:durableId="811873059">
    <w:abstractNumId w:val="3"/>
  </w:num>
  <w:num w:numId="8" w16cid:durableId="1089233019">
    <w:abstractNumId w:val="2"/>
  </w:num>
  <w:num w:numId="9" w16cid:durableId="779643735">
    <w:abstractNumId w:val="1"/>
  </w:num>
  <w:num w:numId="10" w16cid:durableId="720325204">
    <w:abstractNumId w:val="0"/>
  </w:num>
  <w:num w:numId="11" w16cid:durableId="1424103868">
    <w:abstractNumId w:val="9"/>
    <w:lvlOverride w:ilvl="0">
      <w:startOverride w:val="1"/>
    </w:lvlOverride>
  </w:num>
  <w:num w:numId="12" w16cid:durableId="647635497">
    <w:abstractNumId w:val="13"/>
  </w:num>
  <w:num w:numId="13" w16cid:durableId="657805250">
    <w:abstractNumId w:val="11"/>
  </w:num>
  <w:num w:numId="14" w16cid:durableId="1690833519">
    <w:abstractNumId w:val="10"/>
  </w:num>
  <w:num w:numId="15" w16cid:durableId="305088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10"/>
    <w:rsid w:val="0006090C"/>
    <w:rsid w:val="00067583"/>
    <w:rsid w:val="000D3F41"/>
    <w:rsid w:val="000E329F"/>
    <w:rsid w:val="001004E1"/>
    <w:rsid w:val="00116B6A"/>
    <w:rsid w:val="00126F10"/>
    <w:rsid w:val="00200D5C"/>
    <w:rsid w:val="002557D5"/>
    <w:rsid w:val="00285D92"/>
    <w:rsid w:val="0030455B"/>
    <w:rsid w:val="00355DCA"/>
    <w:rsid w:val="0035618D"/>
    <w:rsid w:val="00360C19"/>
    <w:rsid w:val="00375B0B"/>
    <w:rsid w:val="003850E3"/>
    <w:rsid w:val="004539DE"/>
    <w:rsid w:val="005150E7"/>
    <w:rsid w:val="00551A02"/>
    <w:rsid w:val="005534FA"/>
    <w:rsid w:val="00567D08"/>
    <w:rsid w:val="0057466A"/>
    <w:rsid w:val="005D3A03"/>
    <w:rsid w:val="00612791"/>
    <w:rsid w:val="006865FB"/>
    <w:rsid w:val="00795A07"/>
    <w:rsid w:val="008002C0"/>
    <w:rsid w:val="00800EAC"/>
    <w:rsid w:val="008C5323"/>
    <w:rsid w:val="008D4C00"/>
    <w:rsid w:val="008F76F0"/>
    <w:rsid w:val="009A6A3B"/>
    <w:rsid w:val="00A06DE2"/>
    <w:rsid w:val="00A27669"/>
    <w:rsid w:val="00A76983"/>
    <w:rsid w:val="00AA6FB2"/>
    <w:rsid w:val="00B55A92"/>
    <w:rsid w:val="00B823AA"/>
    <w:rsid w:val="00BA45DB"/>
    <w:rsid w:val="00BA4FED"/>
    <w:rsid w:val="00BF4184"/>
    <w:rsid w:val="00BF54DA"/>
    <w:rsid w:val="00C0601E"/>
    <w:rsid w:val="00C31D30"/>
    <w:rsid w:val="00C34AB1"/>
    <w:rsid w:val="00C70302"/>
    <w:rsid w:val="00C952C0"/>
    <w:rsid w:val="00CD6E39"/>
    <w:rsid w:val="00CF6E91"/>
    <w:rsid w:val="00D85B68"/>
    <w:rsid w:val="00E47515"/>
    <w:rsid w:val="00E6004D"/>
    <w:rsid w:val="00E61F69"/>
    <w:rsid w:val="00E662EE"/>
    <w:rsid w:val="00E81978"/>
    <w:rsid w:val="00F30550"/>
    <w:rsid w:val="00F379B7"/>
    <w:rsid w:val="00F525FA"/>
    <w:rsid w:val="00F71AC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7D8E7"/>
  <w15:chartTrackingRefBased/>
  <w15:docId w15:val="{805CC852-D0F0-4F7E-98E2-AA8E6E3D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PlainTable3">
    <w:name w:val="Plain Table 3"/>
    <w:basedOn w:val="TableNormal"/>
    <w:uiPriority w:val="43"/>
    <w:rsid w:val="00360C1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428">
      <w:bodyDiv w:val="1"/>
      <w:marLeft w:val="0"/>
      <w:marRight w:val="0"/>
      <w:marTop w:val="0"/>
      <w:marBottom w:val="0"/>
      <w:divBdr>
        <w:top w:val="none" w:sz="0" w:space="0" w:color="auto"/>
        <w:left w:val="none" w:sz="0" w:space="0" w:color="auto"/>
        <w:bottom w:val="none" w:sz="0" w:space="0" w:color="auto"/>
        <w:right w:val="none" w:sz="0" w:space="0" w:color="auto"/>
      </w:divBdr>
    </w:div>
    <w:div w:id="209790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2247">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8420474">
      <w:bodyDiv w:val="1"/>
      <w:marLeft w:val="0"/>
      <w:marRight w:val="0"/>
      <w:marTop w:val="0"/>
      <w:marBottom w:val="0"/>
      <w:divBdr>
        <w:top w:val="none" w:sz="0" w:space="0" w:color="auto"/>
        <w:left w:val="none" w:sz="0" w:space="0" w:color="auto"/>
        <w:bottom w:val="none" w:sz="0" w:space="0" w:color="auto"/>
        <w:right w:val="none" w:sz="0" w:space="0" w:color="auto"/>
      </w:divBdr>
      <w:divsChild>
        <w:div w:id="2042122956">
          <w:marLeft w:val="780"/>
          <w:marRight w:val="0"/>
          <w:marTop w:val="0"/>
          <w:marBottom w:val="0"/>
          <w:divBdr>
            <w:top w:val="none" w:sz="0" w:space="0" w:color="auto"/>
            <w:left w:val="none" w:sz="0" w:space="0" w:color="auto"/>
            <w:bottom w:val="none" w:sz="0" w:space="0" w:color="auto"/>
            <w:right w:val="none" w:sz="0" w:space="0" w:color="auto"/>
          </w:divBdr>
          <w:divsChild>
            <w:div w:id="2030830721">
              <w:marLeft w:val="0"/>
              <w:marRight w:val="0"/>
              <w:marTop w:val="0"/>
              <w:marBottom w:val="0"/>
              <w:divBdr>
                <w:top w:val="none" w:sz="0" w:space="0" w:color="auto"/>
                <w:left w:val="none" w:sz="0" w:space="0" w:color="auto"/>
                <w:bottom w:val="none" w:sz="0" w:space="0" w:color="auto"/>
                <w:right w:val="none" w:sz="0" w:space="0" w:color="auto"/>
              </w:divBdr>
              <w:divsChild>
                <w:div w:id="1110012018">
                  <w:marLeft w:val="0"/>
                  <w:marRight w:val="0"/>
                  <w:marTop w:val="0"/>
                  <w:marBottom w:val="0"/>
                  <w:divBdr>
                    <w:top w:val="none" w:sz="0" w:space="0" w:color="auto"/>
                    <w:left w:val="none" w:sz="0" w:space="0" w:color="auto"/>
                    <w:bottom w:val="none" w:sz="0" w:space="0" w:color="auto"/>
                    <w:right w:val="none" w:sz="0" w:space="0" w:color="auto"/>
                  </w:divBdr>
                  <w:divsChild>
                    <w:div w:id="17976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60188">
              <w:marLeft w:val="0"/>
              <w:marRight w:val="0"/>
              <w:marTop w:val="0"/>
              <w:marBottom w:val="0"/>
              <w:divBdr>
                <w:top w:val="none" w:sz="0" w:space="0" w:color="auto"/>
                <w:left w:val="none" w:sz="0" w:space="0" w:color="auto"/>
                <w:bottom w:val="none" w:sz="0" w:space="0" w:color="auto"/>
                <w:right w:val="none" w:sz="0" w:space="0" w:color="auto"/>
              </w:divBdr>
              <w:divsChild>
                <w:div w:id="1999721163">
                  <w:marLeft w:val="0"/>
                  <w:marRight w:val="0"/>
                  <w:marTop w:val="0"/>
                  <w:marBottom w:val="0"/>
                  <w:divBdr>
                    <w:top w:val="none" w:sz="0" w:space="0" w:color="auto"/>
                    <w:left w:val="none" w:sz="0" w:space="0" w:color="auto"/>
                    <w:bottom w:val="none" w:sz="0" w:space="0" w:color="auto"/>
                    <w:right w:val="none" w:sz="0" w:space="0" w:color="auto"/>
                  </w:divBdr>
                  <w:divsChild>
                    <w:div w:id="1112557786">
                      <w:marLeft w:val="0"/>
                      <w:marRight w:val="0"/>
                      <w:marTop w:val="0"/>
                      <w:marBottom w:val="0"/>
                      <w:divBdr>
                        <w:top w:val="none" w:sz="0" w:space="0" w:color="auto"/>
                        <w:left w:val="none" w:sz="0" w:space="0" w:color="auto"/>
                        <w:bottom w:val="none" w:sz="0" w:space="0" w:color="auto"/>
                        <w:right w:val="none" w:sz="0" w:space="0" w:color="auto"/>
                      </w:divBdr>
                      <w:divsChild>
                        <w:div w:id="773792845">
                          <w:marLeft w:val="0"/>
                          <w:marRight w:val="0"/>
                          <w:marTop w:val="0"/>
                          <w:marBottom w:val="0"/>
                          <w:divBdr>
                            <w:top w:val="none" w:sz="0" w:space="0" w:color="auto"/>
                            <w:left w:val="none" w:sz="0" w:space="0" w:color="auto"/>
                            <w:bottom w:val="none" w:sz="0" w:space="0" w:color="auto"/>
                            <w:right w:val="none" w:sz="0" w:space="0" w:color="auto"/>
                          </w:divBdr>
                          <w:divsChild>
                            <w:div w:id="1026757187">
                              <w:marLeft w:val="0"/>
                              <w:marRight w:val="0"/>
                              <w:marTop w:val="0"/>
                              <w:marBottom w:val="0"/>
                              <w:divBdr>
                                <w:top w:val="none" w:sz="0" w:space="0" w:color="auto"/>
                                <w:left w:val="none" w:sz="0" w:space="0" w:color="auto"/>
                                <w:bottom w:val="none" w:sz="0" w:space="0" w:color="auto"/>
                                <w:right w:val="none" w:sz="0" w:space="0" w:color="auto"/>
                              </w:divBdr>
                              <w:divsChild>
                                <w:div w:id="1351755583">
                                  <w:marLeft w:val="0"/>
                                  <w:marRight w:val="0"/>
                                  <w:marTop w:val="0"/>
                                  <w:marBottom w:val="0"/>
                                  <w:divBdr>
                                    <w:top w:val="none" w:sz="0" w:space="0" w:color="auto"/>
                                    <w:left w:val="none" w:sz="0" w:space="0" w:color="auto"/>
                                    <w:bottom w:val="none" w:sz="0" w:space="0" w:color="auto"/>
                                    <w:right w:val="none" w:sz="0" w:space="0" w:color="auto"/>
                                  </w:divBdr>
                                  <w:divsChild>
                                    <w:div w:id="1833717495">
                                      <w:marLeft w:val="0"/>
                                      <w:marRight w:val="0"/>
                                      <w:marTop w:val="0"/>
                                      <w:marBottom w:val="0"/>
                                      <w:divBdr>
                                        <w:top w:val="none" w:sz="0" w:space="0" w:color="auto"/>
                                        <w:left w:val="none" w:sz="0" w:space="0" w:color="auto"/>
                                        <w:bottom w:val="none" w:sz="0" w:space="0" w:color="auto"/>
                                        <w:right w:val="none" w:sz="0" w:space="0" w:color="auto"/>
                                      </w:divBdr>
                                      <w:divsChild>
                                        <w:div w:id="1335500825">
                                          <w:marLeft w:val="0"/>
                                          <w:marRight w:val="0"/>
                                          <w:marTop w:val="0"/>
                                          <w:marBottom w:val="0"/>
                                          <w:divBdr>
                                            <w:top w:val="none" w:sz="0" w:space="0" w:color="auto"/>
                                            <w:left w:val="none" w:sz="0" w:space="0" w:color="auto"/>
                                            <w:bottom w:val="none" w:sz="0" w:space="0" w:color="auto"/>
                                            <w:right w:val="none" w:sz="0" w:space="0" w:color="auto"/>
                                          </w:divBdr>
                                          <w:divsChild>
                                            <w:div w:id="15930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0181">
                                      <w:marLeft w:val="0"/>
                                      <w:marRight w:val="0"/>
                                      <w:marTop w:val="0"/>
                                      <w:marBottom w:val="0"/>
                                      <w:divBdr>
                                        <w:top w:val="none" w:sz="0" w:space="0" w:color="auto"/>
                                        <w:left w:val="none" w:sz="0" w:space="0" w:color="auto"/>
                                        <w:bottom w:val="none" w:sz="0" w:space="0" w:color="auto"/>
                                        <w:right w:val="none" w:sz="0" w:space="0" w:color="auto"/>
                                      </w:divBdr>
                                      <w:divsChild>
                                        <w:div w:id="869220781">
                                          <w:marLeft w:val="0"/>
                                          <w:marRight w:val="0"/>
                                          <w:marTop w:val="0"/>
                                          <w:marBottom w:val="0"/>
                                          <w:divBdr>
                                            <w:top w:val="none" w:sz="0" w:space="0" w:color="auto"/>
                                            <w:left w:val="none" w:sz="0" w:space="0" w:color="auto"/>
                                            <w:bottom w:val="none" w:sz="0" w:space="0" w:color="auto"/>
                                            <w:right w:val="none" w:sz="0" w:space="0" w:color="auto"/>
                                          </w:divBdr>
                                          <w:divsChild>
                                            <w:div w:id="19561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6842">
                                      <w:marLeft w:val="0"/>
                                      <w:marRight w:val="0"/>
                                      <w:marTop w:val="0"/>
                                      <w:marBottom w:val="0"/>
                                      <w:divBdr>
                                        <w:top w:val="none" w:sz="0" w:space="0" w:color="auto"/>
                                        <w:left w:val="none" w:sz="0" w:space="0" w:color="auto"/>
                                        <w:bottom w:val="none" w:sz="0" w:space="0" w:color="auto"/>
                                        <w:right w:val="none" w:sz="0" w:space="0" w:color="auto"/>
                                      </w:divBdr>
                                      <w:divsChild>
                                        <w:div w:id="1994677941">
                                          <w:marLeft w:val="0"/>
                                          <w:marRight w:val="0"/>
                                          <w:marTop w:val="0"/>
                                          <w:marBottom w:val="0"/>
                                          <w:divBdr>
                                            <w:top w:val="none" w:sz="0" w:space="0" w:color="auto"/>
                                            <w:left w:val="none" w:sz="0" w:space="0" w:color="auto"/>
                                            <w:bottom w:val="none" w:sz="0" w:space="0" w:color="auto"/>
                                            <w:right w:val="none" w:sz="0" w:space="0" w:color="auto"/>
                                          </w:divBdr>
                                          <w:divsChild>
                                            <w:div w:id="5370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6531">
                                      <w:marLeft w:val="0"/>
                                      <w:marRight w:val="0"/>
                                      <w:marTop w:val="0"/>
                                      <w:marBottom w:val="0"/>
                                      <w:divBdr>
                                        <w:top w:val="none" w:sz="0" w:space="0" w:color="auto"/>
                                        <w:left w:val="none" w:sz="0" w:space="0" w:color="auto"/>
                                        <w:bottom w:val="none" w:sz="0" w:space="0" w:color="auto"/>
                                        <w:right w:val="none" w:sz="0" w:space="0" w:color="auto"/>
                                      </w:divBdr>
                                      <w:divsChild>
                                        <w:div w:id="1609314054">
                                          <w:marLeft w:val="0"/>
                                          <w:marRight w:val="0"/>
                                          <w:marTop w:val="0"/>
                                          <w:marBottom w:val="0"/>
                                          <w:divBdr>
                                            <w:top w:val="none" w:sz="0" w:space="0" w:color="auto"/>
                                            <w:left w:val="none" w:sz="0" w:space="0" w:color="auto"/>
                                            <w:bottom w:val="none" w:sz="0" w:space="0" w:color="auto"/>
                                            <w:right w:val="none" w:sz="0" w:space="0" w:color="auto"/>
                                          </w:divBdr>
                                          <w:divsChild>
                                            <w:div w:id="19434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2995">
                                      <w:marLeft w:val="0"/>
                                      <w:marRight w:val="0"/>
                                      <w:marTop w:val="0"/>
                                      <w:marBottom w:val="0"/>
                                      <w:divBdr>
                                        <w:top w:val="none" w:sz="0" w:space="0" w:color="auto"/>
                                        <w:left w:val="none" w:sz="0" w:space="0" w:color="auto"/>
                                        <w:bottom w:val="none" w:sz="0" w:space="0" w:color="auto"/>
                                        <w:right w:val="none" w:sz="0" w:space="0" w:color="auto"/>
                                      </w:divBdr>
                                      <w:divsChild>
                                        <w:div w:id="1164852901">
                                          <w:marLeft w:val="0"/>
                                          <w:marRight w:val="0"/>
                                          <w:marTop w:val="0"/>
                                          <w:marBottom w:val="0"/>
                                          <w:divBdr>
                                            <w:top w:val="none" w:sz="0" w:space="0" w:color="auto"/>
                                            <w:left w:val="none" w:sz="0" w:space="0" w:color="auto"/>
                                            <w:bottom w:val="none" w:sz="0" w:space="0" w:color="auto"/>
                                            <w:right w:val="none" w:sz="0" w:space="0" w:color="auto"/>
                                          </w:divBdr>
                                          <w:divsChild>
                                            <w:div w:id="804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90950">
          <w:marLeft w:val="720"/>
          <w:marRight w:val="0"/>
          <w:marTop w:val="0"/>
          <w:marBottom w:val="0"/>
          <w:divBdr>
            <w:top w:val="none" w:sz="0" w:space="0" w:color="auto"/>
            <w:left w:val="none" w:sz="0" w:space="0" w:color="auto"/>
            <w:bottom w:val="none" w:sz="0" w:space="0" w:color="auto"/>
            <w:right w:val="none" w:sz="0" w:space="0" w:color="auto"/>
          </w:divBdr>
          <w:divsChild>
            <w:div w:id="1855727522">
              <w:marLeft w:val="0"/>
              <w:marRight w:val="0"/>
              <w:marTop w:val="0"/>
              <w:marBottom w:val="0"/>
              <w:divBdr>
                <w:top w:val="none" w:sz="0" w:space="0" w:color="auto"/>
                <w:left w:val="none" w:sz="0" w:space="0" w:color="auto"/>
                <w:bottom w:val="none" w:sz="0" w:space="0" w:color="auto"/>
                <w:right w:val="none" w:sz="0" w:space="0" w:color="auto"/>
              </w:divBdr>
              <w:divsChild>
                <w:div w:id="1029335621">
                  <w:marLeft w:val="0"/>
                  <w:marRight w:val="0"/>
                  <w:marTop w:val="0"/>
                  <w:marBottom w:val="0"/>
                  <w:divBdr>
                    <w:top w:val="none" w:sz="0" w:space="0" w:color="auto"/>
                    <w:left w:val="none" w:sz="0" w:space="0" w:color="auto"/>
                    <w:bottom w:val="none" w:sz="0" w:space="0" w:color="auto"/>
                    <w:right w:val="none" w:sz="0" w:space="0" w:color="auto"/>
                  </w:divBdr>
                  <w:divsChild>
                    <w:div w:id="169104888">
                      <w:marLeft w:val="0"/>
                      <w:marRight w:val="0"/>
                      <w:marTop w:val="0"/>
                      <w:marBottom w:val="0"/>
                      <w:divBdr>
                        <w:top w:val="none" w:sz="0" w:space="0" w:color="auto"/>
                        <w:left w:val="none" w:sz="0" w:space="0" w:color="auto"/>
                        <w:bottom w:val="none" w:sz="0" w:space="0" w:color="auto"/>
                        <w:right w:val="none" w:sz="0" w:space="0" w:color="auto"/>
                      </w:divBdr>
                      <w:divsChild>
                        <w:div w:id="1196873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27244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62939390">
      <w:bodyDiv w:val="1"/>
      <w:marLeft w:val="0"/>
      <w:marRight w:val="0"/>
      <w:marTop w:val="0"/>
      <w:marBottom w:val="0"/>
      <w:divBdr>
        <w:top w:val="none" w:sz="0" w:space="0" w:color="auto"/>
        <w:left w:val="none" w:sz="0" w:space="0" w:color="auto"/>
        <w:bottom w:val="none" w:sz="0" w:space="0" w:color="auto"/>
        <w:right w:val="none" w:sz="0" w:space="0" w:color="auto"/>
      </w:divBdr>
    </w:div>
    <w:div w:id="898244074">
      <w:bodyDiv w:val="1"/>
      <w:marLeft w:val="0"/>
      <w:marRight w:val="0"/>
      <w:marTop w:val="0"/>
      <w:marBottom w:val="0"/>
      <w:divBdr>
        <w:top w:val="none" w:sz="0" w:space="0" w:color="auto"/>
        <w:left w:val="none" w:sz="0" w:space="0" w:color="auto"/>
        <w:bottom w:val="none" w:sz="0" w:space="0" w:color="auto"/>
        <w:right w:val="none" w:sz="0" w:space="0" w:color="auto"/>
      </w:divBdr>
      <w:divsChild>
        <w:div w:id="2132048514">
          <w:marLeft w:val="780"/>
          <w:marRight w:val="0"/>
          <w:marTop w:val="0"/>
          <w:marBottom w:val="0"/>
          <w:divBdr>
            <w:top w:val="none" w:sz="0" w:space="0" w:color="auto"/>
            <w:left w:val="none" w:sz="0" w:space="0" w:color="auto"/>
            <w:bottom w:val="none" w:sz="0" w:space="0" w:color="auto"/>
            <w:right w:val="none" w:sz="0" w:space="0" w:color="auto"/>
          </w:divBdr>
          <w:divsChild>
            <w:div w:id="2085645728">
              <w:marLeft w:val="0"/>
              <w:marRight w:val="0"/>
              <w:marTop w:val="0"/>
              <w:marBottom w:val="0"/>
              <w:divBdr>
                <w:top w:val="none" w:sz="0" w:space="0" w:color="auto"/>
                <w:left w:val="none" w:sz="0" w:space="0" w:color="auto"/>
                <w:bottom w:val="none" w:sz="0" w:space="0" w:color="auto"/>
                <w:right w:val="none" w:sz="0" w:space="0" w:color="auto"/>
              </w:divBdr>
              <w:divsChild>
                <w:div w:id="1667439478">
                  <w:marLeft w:val="0"/>
                  <w:marRight w:val="0"/>
                  <w:marTop w:val="0"/>
                  <w:marBottom w:val="0"/>
                  <w:divBdr>
                    <w:top w:val="none" w:sz="0" w:space="0" w:color="auto"/>
                    <w:left w:val="none" w:sz="0" w:space="0" w:color="auto"/>
                    <w:bottom w:val="none" w:sz="0" w:space="0" w:color="auto"/>
                    <w:right w:val="none" w:sz="0" w:space="0" w:color="auto"/>
                  </w:divBdr>
                  <w:divsChild>
                    <w:div w:id="17057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6609">
              <w:marLeft w:val="0"/>
              <w:marRight w:val="0"/>
              <w:marTop w:val="0"/>
              <w:marBottom w:val="0"/>
              <w:divBdr>
                <w:top w:val="none" w:sz="0" w:space="0" w:color="auto"/>
                <w:left w:val="none" w:sz="0" w:space="0" w:color="auto"/>
                <w:bottom w:val="none" w:sz="0" w:space="0" w:color="auto"/>
                <w:right w:val="none" w:sz="0" w:space="0" w:color="auto"/>
              </w:divBdr>
              <w:divsChild>
                <w:div w:id="1917476169">
                  <w:marLeft w:val="0"/>
                  <w:marRight w:val="0"/>
                  <w:marTop w:val="0"/>
                  <w:marBottom w:val="0"/>
                  <w:divBdr>
                    <w:top w:val="none" w:sz="0" w:space="0" w:color="auto"/>
                    <w:left w:val="none" w:sz="0" w:space="0" w:color="auto"/>
                    <w:bottom w:val="none" w:sz="0" w:space="0" w:color="auto"/>
                    <w:right w:val="none" w:sz="0" w:space="0" w:color="auto"/>
                  </w:divBdr>
                  <w:divsChild>
                    <w:div w:id="1840266868">
                      <w:marLeft w:val="0"/>
                      <w:marRight w:val="0"/>
                      <w:marTop w:val="0"/>
                      <w:marBottom w:val="0"/>
                      <w:divBdr>
                        <w:top w:val="none" w:sz="0" w:space="0" w:color="auto"/>
                        <w:left w:val="none" w:sz="0" w:space="0" w:color="auto"/>
                        <w:bottom w:val="none" w:sz="0" w:space="0" w:color="auto"/>
                        <w:right w:val="none" w:sz="0" w:space="0" w:color="auto"/>
                      </w:divBdr>
                      <w:divsChild>
                        <w:div w:id="435567082">
                          <w:marLeft w:val="0"/>
                          <w:marRight w:val="0"/>
                          <w:marTop w:val="0"/>
                          <w:marBottom w:val="0"/>
                          <w:divBdr>
                            <w:top w:val="none" w:sz="0" w:space="0" w:color="auto"/>
                            <w:left w:val="none" w:sz="0" w:space="0" w:color="auto"/>
                            <w:bottom w:val="none" w:sz="0" w:space="0" w:color="auto"/>
                            <w:right w:val="none" w:sz="0" w:space="0" w:color="auto"/>
                          </w:divBdr>
                          <w:divsChild>
                            <w:div w:id="698428937">
                              <w:marLeft w:val="0"/>
                              <w:marRight w:val="0"/>
                              <w:marTop w:val="0"/>
                              <w:marBottom w:val="0"/>
                              <w:divBdr>
                                <w:top w:val="none" w:sz="0" w:space="0" w:color="auto"/>
                                <w:left w:val="none" w:sz="0" w:space="0" w:color="auto"/>
                                <w:bottom w:val="none" w:sz="0" w:space="0" w:color="auto"/>
                                <w:right w:val="none" w:sz="0" w:space="0" w:color="auto"/>
                              </w:divBdr>
                              <w:divsChild>
                                <w:div w:id="1276906117">
                                  <w:marLeft w:val="0"/>
                                  <w:marRight w:val="0"/>
                                  <w:marTop w:val="0"/>
                                  <w:marBottom w:val="0"/>
                                  <w:divBdr>
                                    <w:top w:val="none" w:sz="0" w:space="0" w:color="auto"/>
                                    <w:left w:val="none" w:sz="0" w:space="0" w:color="auto"/>
                                    <w:bottom w:val="none" w:sz="0" w:space="0" w:color="auto"/>
                                    <w:right w:val="none" w:sz="0" w:space="0" w:color="auto"/>
                                  </w:divBdr>
                                  <w:divsChild>
                                    <w:div w:id="819151241">
                                      <w:marLeft w:val="0"/>
                                      <w:marRight w:val="0"/>
                                      <w:marTop w:val="0"/>
                                      <w:marBottom w:val="0"/>
                                      <w:divBdr>
                                        <w:top w:val="none" w:sz="0" w:space="0" w:color="auto"/>
                                        <w:left w:val="none" w:sz="0" w:space="0" w:color="auto"/>
                                        <w:bottom w:val="none" w:sz="0" w:space="0" w:color="auto"/>
                                        <w:right w:val="none" w:sz="0" w:space="0" w:color="auto"/>
                                      </w:divBdr>
                                      <w:divsChild>
                                        <w:div w:id="60912169">
                                          <w:marLeft w:val="0"/>
                                          <w:marRight w:val="0"/>
                                          <w:marTop w:val="0"/>
                                          <w:marBottom w:val="0"/>
                                          <w:divBdr>
                                            <w:top w:val="none" w:sz="0" w:space="0" w:color="auto"/>
                                            <w:left w:val="none" w:sz="0" w:space="0" w:color="auto"/>
                                            <w:bottom w:val="none" w:sz="0" w:space="0" w:color="auto"/>
                                            <w:right w:val="none" w:sz="0" w:space="0" w:color="auto"/>
                                          </w:divBdr>
                                          <w:divsChild>
                                            <w:div w:id="9479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746">
                                      <w:marLeft w:val="0"/>
                                      <w:marRight w:val="0"/>
                                      <w:marTop w:val="0"/>
                                      <w:marBottom w:val="0"/>
                                      <w:divBdr>
                                        <w:top w:val="none" w:sz="0" w:space="0" w:color="auto"/>
                                        <w:left w:val="none" w:sz="0" w:space="0" w:color="auto"/>
                                        <w:bottom w:val="none" w:sz="0" w:space="0" w:color="auto"/>
                                        <w:right w:val="none" w:sz="0" w:space="0" w:color="auto"/>
                                      </w:divBdr>
                                      <w:divsChild>
                                        <w:div w:id="1062869863">
                                          <w:marLeft w:val="0"/>
                                          <w:marRight w:val="0"/>
                                          <w:marTop w:val="0"/>
                                          <w:marBottom w:val="0"/>
                                          <w:divBdr>
                                            <w:top w:val="none" w:sz="0" w:space="0" w:color="auto"/>
                                            <w:left w:val="none" w:sz="0" w:space="0" w:color="auto"/>
                                            <w:bottom w:val="none" w:sz="0" w:space="0" w:color="auto"/>
                                            <w:right w:val="none" w:sz="0" w:space="0" w:color="auto"/>
                                          </w:divBdr>
                                          <w:divsChild>
                                            <w:div w:id="10306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9953">
                                      <w:marLeft w:val="0"/>
                                      <w:marRight w:val="0"/>
                                      <w:marTop w:val="0"/>
                                      <w:marBottom w:val="0"/>
                                      <w:divBdr>
                                        <w:top w:val="none" w:sz="0" w:space="0" w:color="auto"/>
                                        <w:left w:val="none" w:sz="0" w:space="0" w:color="auto"/>
                                        <w:bottom w:val="none" w:sz="0" w:space="0" w:color="auto"/>
                                        <w:right w:val="none" w:sz="0" w:space="0" w:color="auto"/>
                                      </w:divBdr>
                                      <w:divsChild>
                                        <w:div w:id="799155201">
                                          <w:marLeft w:val="0"/>
                                          <w:marRight w:val="0"/>
                                          <w:marTop w:val="0"/>
                                          <w:marBottom w:val="0"/>
                                          <w:divBdr>
                                            <w:top w:val="none" w:sz="0" w:space="0" w:color="auto"/>
                                            <w:left w:val="none" w:sz="0" w:space="0" w:color="auto"/>
                                            <w:bottom w:val="none" w:sz="0" w:space="0" w:color="auto"/>
                                            <w:right w:val="none" w:sz="0" w:space="0" w:color="auto"/>
                                          </w:divBdr>
                                          <w:divsChild>
                                            <w:div w:id="3224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5622">
                                      <w:marLeft w:val="0"/>
                                      <w:marRight w:val="0"/>
                                      <w:marTop w:val="0"/>
                                      <w:marBottom w:val="0"/>
                                      <w:divBdr>
                                        <w:top w:val="none" w:sz="0" w:space="0" w:color="auto"/>
                                        <w:left w:val="none" w:sz="0" w:space="0" w:color="auto"/>
                                        <w:bottom w:val="none" w:sz="0" w:space="0" w:color="auto"/>
                                        <w:right w:val="none" w:sz="0" w:space="0" w:color="auto"/>
                                      </w:divBdr>
                                      <w:divsChild>
                                        <w:div w:id="1534730233">
                                          <w:marLeft w:val="0"/>
                                          <w:marRight w:val="0"/>
                                          <w:marTop w:val="0"/>
                                          <w:marBottom w:val="0"/>
                                          <w:divBdr>
                                            <w:top w:val="none" w:sz="0" w:space="0" w:color="auto"/>
                                            <w:left w:val="none" w:sz="0" w:space="0" w:color="auto"/>
                                            <w:bottom w:val="none" w:sz="0" w:space="0" w:color="auto"/>
                                            <w:right w:val="none" w:sz="0" w:space="0" w:color="auto"/>
                                          </w:divBdr>
                                          <w:divsChild>
                                            <w:div w:id="20763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5701">
                                      <w:marLeft w:val="0"/>
                                      <w:marRight w:val="0"/>
                                      <w:marTop w:val="0"/>
                                      <w:marBottom w:val="0"/>
                                      <w:divBdr>
                                        <w:top w:val="none" w:sz="0" w:space="0" w:color="auto"/>
                                        <w:left w:val="none" w:sz="0" w:space="0" w:color="auto"/>
                                        <w:bottom w:val="none" w:sz="0" w:space="0" w:color="auto"/>
                                        <w:right w:val="none" w:sz="0" w:space="0" w:color="auto"/>
                                      </w:divBdr>
                                      <w:divsChild>
                                        <w:div w:id="753161673">
                                          <w:marLeft w:val="0"/>
                                          <w:marRight w:val="0"/>
                                          <w:marTop w:val="0"/>
                                          <w:marBottom w:val="0"/>
                                          <w:divBdr>
                                            <w:top w:val="none" w:sz="0" w:space="0" w:color="auto"/>
                                            <w:left w:val="none" w:sz="0" w:space="0" w:color="auto"/>
                                            <w:bottom w:val="none" w:sz="0" w:space="0" w:color="auto"/>
                                            <w:right w:val="none" w:sz="0" w:space="0" w:color="auto"/>
                                          </w:divBdr>
                                          <w:divsChild>
                                            <w:div w:id="13149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844749">
          <w:marLeft w:val="720"/>
          <w:marRight w:val="0"/>
          <w:marTop w:val="0"/>
          <w:marBottom w:val="0"/>
          <w:divBdr>
            <w:top w:val="none" w:sz="0" w:space="0" w:color="auto"/>
            <w:left w:val="none" w:sz="0" w:space="0" w:color="auto"/>
            <w:bottom w:val="none" w:sz="0" w:space="0" w:color="auto"/>
            <w:right w:val="none" w:sz="0" w:space="0" w:color="auto"/>
          </w:divBdr>
          <w:divsChild>
            <w:div w:id="1234000455">
              <w:marLeft w:val="0"/>
              <w:marRight w:val="0"/>
              <w:marTop w:val="0"/>
              <w:marBottom w:val="0"/>
              <w:divBdr>
                <w:top w:val="none" w:sz="0" w:space="0" w:color="auto"/>
                <w:left w:val="none" w:sz="0" w:space="0" w:color="auto"/>
                <w:bottom w:val="none" w:sz="0" w:space="0" w:color="auto"/>
                <w:right w:val="none" w:sz="0" w:space="0" w:color="auto"/>
              </w:divBdr>
              <w:divsChild>
                <w:div w:id="1488934096">
                  <w:marLeft w:val="0"/>
                  <w:marRight w:val="0"/>
                  <w:marTop w:val="0"/>
                  <w:marBottom w:val="0"/>
                  <w:divBdr>
                    <w:top w:val="none" w:sz="0" w:space="0" w:color="auto"/>
                    <w:left w:val="none" w:sz="0" w:space="0" w:color="auto"/>
                    <w:bottom w:val="none" w:sz="0" w:space="0" w:color="auto"/>
                    <w:right w:val="none" w:sz="0" w:space="0" w:color="auto"/>
                  </w:divBdr>
                  <w:divsChild>
                    <w:div w:id="446782202">
                      <w:marLeft w:val="0"/>
                      <w:marRight w:val="0"/>
                      <w:marTop w:val="0"/>
                      <w:marBottom w:val="0"/>
                      <w:divBdr>
                        <w:top w:val="none" w:sz="0" w:space="0" w:color="auto"/>
                        <w:left w:val="none" w:sz="0" w:space="0" w:color="auto"/>
                        <w:bottom w:val="none" w:sz="0" w:space="0" w:color="auto"/>
                        <w:right w:val="none" w:sz="0" w:space="0" w:color="auto"/>
                      </w:divBdr>
                      <w:divsChild>
                        <w:div w:id="19172840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4599568">
      <w:bodyDiv w:val="1"/>
      <w:marLeft w:val="0"/>
      <w:marRight w:val="0"/>
      <w:marTop w:val="0"/>
      <w:marBottom w:val="0"/>
      <w:divBdr>
        <w:top w:val="none" w:sz="0" w:space="0" w:color="auto"/>
        <w:left w:val="none" w:sz="0" w:space="0" w:color="auto"/>
        <w:bottom w:val="none" w:sz="0" w:space="0" w:color="auto"/>
        <w:right w:val="none" w:sz="0" w:space="0" w:color="auto"/>
      </w:divBdr>
    </w:div>
    <w:div w:id="116925173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836704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144206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001866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i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55239E6DB24B97A44FCA4913928CB1"/>
        <w:category>
          <w:name w:val="General"/>
          <w:gallery w:val="placeholder"/>
        </w:category>
        <w:types>
          <w:type w:val="bbPlcHdr"/>
        </w:types>
        <w:behaviors>
          <w:behavior w:val="content"/>
        </w:behaviors>
        <w:guid w:val="{0CF63CB0-AC5C-4120-B73F-5EDA9394118D}"/>
      </w:docPartPr>
      <w:docPartBody>
        <w:p w:rsidR="00B872A7" w:rsidRDefault="00000000">
          <w:pPr>
            <w:pStyle w:val="9C55239E6DB24B97A44FCA4913928CB1"/>
          </w:pPr>
          <w:r>
            <w:t>[Title Here, up to 12 Words, on One to Two Lines]</w:t>
          </w:r>
        </w:p>
      </w:docPartBody>
    </w:docPart>
    <w:docPart>
      <w:docPartPr>
        <w:name w:val="510CB56B4F1442219355CA0C033D6C32"/>
        <w:category>
          <w:name w:val="General"/>
          <w:gallery w:val="placeholder"/>
        </w:category>
        <w:types>
          <w:type w:val="bbPlcHdr"/>
        </w:types>
        <w:behaviors>
          <w:behavior w:val="content"/>
        </w:behaviors>
        <w:guid w:val="{E468426D-4528-45B9-86FA-48DF85EAE546}"/>
      </w:docPartPr>
      <w:docPartBody>
        <w:p w:rsidR="00B872A7" w:rsidRDefault="00000000">
          <w:pPr>
            <w:pStyle w:val="510CB56B4F1442219355CA0C033D6C32"/>
          </w:pPr>
          <w:r w:rsidRPr="005D3A03">
            <w:t>Figures title:</w:t>
          </w:r>
        </w:p>
      </w:docPartBody>
    </w:docPart>
    <w:docPart>
      <w:docPartPr>
        <w:name w:val="B62C4A24CC6941C58DA5B41B7D0D3AA6"/>
        <w:category>
          <w:name w:val="General"/>
          <w:gallery w:val="placeholder"/>
        </w:category>
        <w:types>
          <w:type w:val="bbPlcHdr"/>
        </w:types>
        <w:behaviors>
          <w:behavior w:val="content"/>
        </w:behaviors>
        <w:guid w:val="{965C0E3D-0BC4-4F81-99D0-FBA5AC39CCE7}"/>
      </w:docPartPr>
      <w:docPartBody>
        <w:p w:rsidR="00B872A7" w:rsidRDefault="00000000">
          <w:pPr>
            <w:pStyle w:val="B62C4A24CC6941C58DA5B41B7D0D3AA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B8"/>
    <w:rsid w:val="001701A9"/>
    <w:rsid w:val="004E6E44"/>
    <w:rsid w:val="005376BA"/>
    <w:rsid w:val="00542FEC"/>
    <w:rsid w:val="005658B8"/>
    <w:rsid w:val="008B33F1"/>
    <w:rsid w:val="00B872A7"/>
    <w:rsid w:val="00C73CF5"/>
    <w:rsid w:val="00E34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55239E6DB24B97A44FCA4913928CB1">
    <w:name w:val="9C55239E6DB24B97A44FCA4913928CB1"/>
  </w:style>
  <w:style w:type="paragraph" w:customStyle="1" w:styleId="C2566BEFB4D94704BF42F96726E6DFF3">
    <w:name w:val="C2566BEFB4D94704BF42F96726E6DFF3"/>
  </w:style>
  <w:style w:type="paragraph" w:customStyle="1" w:styleId="4A009DD6E6B24F2FBA05E5387BC6F521">
    <w:name w:val="4A009DD6E6B24F2FBA05E5387BC6F521"/>
  </w:style>
  <w:style w:type="paragraph" w:customStyle="1" w:styleId="43112B46C1974FCFB5FECFEF870A95A1">
    <w:name w:val="43112B46C1974FCFB5FECFEF870A95A1"/>
  </w:style>
  <w:style w:type="paragraph" w:customStyle="1" w:styleId="78B0316F4EDB4639A25D3849AD81CF38">
    <w:name w:val="78B0316F4EDB4639A25D3849AD81CF38"/>
  </w:style>
  <w:style w:type="paragraph" w:customStyle="1" w:styleId="71798A6F893A4FDB8BA3626B8BC77D91">
    <w:name w:val="71798A6F893A4FDB8BA3626B8BC77D91"/>
  </w:style>
  <w:style w:type="character" w:styleId="Emphasis">
    <w:name w:val="Emphasis"/>
    <w:basedOn w:val="DefaultParagraphFont"/>
    <w:uiPriority w:val="4"/>
    <w:unhideWhenUsed/>
    <w:qFormat/>
    <w:rPr>
      <w:i/>
      <w:iCs/>
    </w:rPr>
  </w:style>
  <w:style w:type="paragraph" w:customStyle="1" w:styleId="00F20F577142410F8C4A97C75F0C08A9">
    <w:name w:val="00F20F577142410F8C4A97C75F0C08A9"/>
  </w:style>
  <w:style w:type="paragraph" w:customStyle="1" w:styleId="48D8F9A0763F4966B362FB871EEFD295">
    <w:name w:val="48D8F9A0763F4966B362FB871EEFD295"/>
  </w:style>
  <w:style w:type="paragraph" w:customStyle="1" w:styleId="DE4DEFAF3E97432EBE55F41E6BF35642">
    <w:name w:val="DE4DEFAF3E97432EBE55F41E6BF35642"/>
  </w:style>
  <w:style w:type="paragraph" w:customStyle="1" w:styleId="9232A9C05A9E4D40ADF31EDDD2BDD8B6">
    <w:name w:val="9232A9C05A9E4D40ADF31EDDD2BDD8B6"/>
  </w:style>
  <w:style w:type="paragraph" w:customStyle="1" w:styleId="59F2F96E418441D6A97AFD0B4E99E239">
    <w:name w:val="59F2F96E418441D6A97AFD0B4E99E239"/>
  </w:style>
  <w:style w:type="paragraph" w:customStyle="1" w:styleId="FC4EB23D32A146148A2DB6E70665E7A9">
    <w:name w:val="FC4EB23D32A146148A2DB6E70665E7A9"/>
  </w:style>
  <w:style w:type="paragraph" w:customStyle="1" w:styleId="0C9A91960C3F4BB1A4D08CD421E39B6F">
    <w:name w:val="0C9A91960C3F4BB1A4D08CD421E39B6F"/>
  </w:style>
  <w:style w:type="paragraph" w:customStyle="1" w:styleId="D0C835F2BC7343FEB22FBC2DA2334B0D">
    <w:name w:val="D0C835F2BC7343FEB22FBC2DA2334B0D"/>
  </w:style>
  <w:style w:type="paragraph" w:customStyle="1" w:styleId="4917723E8F9049C6B50D53042A7FE1F1">
    <w:name w:val="4917723E8F9049C6B50D53042A7FE1F1"/>
  </w:style>
  <w:style w:type="paragraph" w:customStyle="1" w:styleId="519860502259430A82C29B43262B2A9F">
    <w:name w:val="519860502259430A82C29B43262B2A9F"/>
  </w:style>
  <w:style w:type="paragraph" w:customStyle="1" w:styleId="97284547F08648FEAF43E23B5A7D409E">
    <w:name w:val="97284547F08648FEAF43E23B5A7D409E"/>
  </w:style>
  <w:style w:type="paragraph" w:customStyle="1" w:styleId="01EBECD19C304FB0B10EDEBF954A7AC7">
    <w:name w:val="01EBECD19C304FB0B10EDEBF954A7AC7"/>
  </w:style>
  <w:style w:type="paragraph" w:customStyle="1" w:styleId="8E3724F1CB1D48BBBDB16A608A5254DB">
    <w:name w:val="8E3724F1CB1D48BBBDB16A608A5254DB"/>
  </w:style>
  <w:style w:type="paragraph" w:customStyle="1" w:styleId="E65C770C4C8B43F6A62CA7CD774C8A7B">
    <w:name w:val="E65C770C4C8B43F6A62CA7CD774C8A7B"/>
  </w:style>
  <w:style w:type="paragraph" w:customStyle="1" w:styleId="E74EE0A8D388423CA73CCFA4BDA7E818">
    <w:name w:val="E74EE0A8D388423CA73CCFA4BDA7E818"/>
  </w:style>
  <w:style w:type="paragraph" w:customStyle="1" w:styleId="203D27690717493595143C36CDE8D5BC">
    <w:name w:val="203D27690717493595143C36CDE8D5BC"/>
  </w:style>
  <w:style w:type="paragraph" w:customStyle="1" w:styleId="83BD4E3945CB4CBAB2A6312718BCF7B8">
    <w:name w:val="83BD4E3945CB4CBAB2A6312718BCF7B8"/>
  </w:style>
  <w:style w:type="paragraph" w:customStyle="1" w:styleId="F94F2618D9D84FA2B188BE6ACF2C73AB">
    <w:name w:val="F94F2618D9D84FA2B188BE6ACF2C73AB"/>
  </w:style>
  <w:style w:type="paragraph" w:customStyle="1" w:styleId="B5E76EFF2BAC4D1F93B316B2A8881AB7">
    <w:name w:val="B5E76EFF2BAC4D1F93B316B2A8881AB7"/>
  </w:style>
  <w:style w:type="paragraph" w:customStyle="1" w:styleId="DF3C742D12FD4C9292CC6B2CA8784197">
    <w:name w:val="DF3C742D12FD4C9292CC6B2CA8784197"/>
  </w:style>
  <w:style w:type="paragraph" w:customStyle="1" w:styleId="02B2AC3AD26E4BCB84E406BB79ACD4DB">
    <w:name w:val="02B2AC3AD26E4BCB84E406BB79ACD4DB"/>
  </w:style>
  <w:style w:type="paragraph" w:customStyle="1" w:styleId="E5E17B9019994A9A8A1C388042A887AF">
    <w:name w:val="E5E17B9019994A9A8A1C388042A887AF"/>
  </w:style>
  <w:style w:type="paragraph" w:customStyle="1" w:styleId="B03D9278BFE14169979C4513FFA9E2F4">
    <w:name w:val="B03D9278BFE14169979C4513FFA9E2F4"/>
  </w:style>
  <w:style w:type="paragraph" w:customStyle="1" w:styleId="140FAF2026E049B48095729D0D956F72">
    <w:name w:val="140FAF2026E049B48095729D0D956F72"/>
  </w:style>
  <w:style w:type="paragraph" w:customStyle="1" w:styleId="A8D379B8E7E440CDBA0C5D4E2F8160AC">
    <w:name w:val="A8D379B8E7E440CDBA0C5D4E2F8160AC"/>
  </w:style>
  <w:style w:type="paragraph" w:customStyle="1" w:styleId="F2AC0FF20E7A4751883FC8A21518EE4E">
    <w:name w:val="F2AC0FF20E7A4751883FC8A21518EE4E"/>
  </w:style>
  <w:style w:type="paragraph" w:customStyle="1" w:styleId="78387FDFBA3746C28D7ACF809A08F67A">
    <w:name w:val="78387FDFBA3746C28D7ACF809A08F67A"/>
  </w:style>
  <w:style w:type="paragraph" w:customStyle="1" w:styleId="DC598FD5A3AB4A9B9AC4BBB9DDFF03FC">
    <w:name w:val="DC598FD5A3AB4A9B9AC4BBB9DDFF03FC"/>
  </w:style>
  <w:style w:type="paragraph" w:customStyle="1" w:styleId="37EEA5D437634437B4D767582FC300B4">
    <w:name w:val="37EEA5D437634437B4D767582FC300B4"/>
  </w:style>
  <w:style w:type="paragraph" w:customStyle="1" w:styleId="6CC6F0003A254D37A62135FD0E29AE1E">
    <w:name w:val="6CC6F0003A254D37A62135FD0E29AE1E"/>
  </w:style>
  <w:style w:type="paragraph" w:customStyle="1" w:styleId="74C5A652365D418CAFAF58E4DF828020">
    <w:name w:val="74C5A652365D418CAFAF58E4DF828020"/>
  </w:style>
  <w:style w:type="paragraph" w:customStyle="1" w:styleId="C685CEBF64FB45368F00465F62D8D8E7">
    <w:name w:val="C685CEBF64FB45368F00465F62D8D8E7"/>
  </w:style>
  <w:style w:type="paragraph" w:customStyle="1" w:styleId="A490BEB21B024C82B5409CE33F868AF2">
    <w:name w:val="A490BEB21B024C82B5409CE33F868AF2"/>
  </w:style>
  <w:style w:type="paragraph" w:customStyle="1" w:styleId="6007480604F5488B8A6DED9BA244C282">
    <w:name w:val="6007480604F5488B8A6DED9BA244C282"/>
  </w:style>
  <w:style w:type="paragraph" w:customStyle="1" w:styleId="C363D8D36207445F98F00D59E4A1772B">
    <w:name w:val="C363D8D36207445F98F00D59E4A1772B"/>
  </w:style>
  <w:style w:type="paragraph" w:customStyle="1" w:styleId="EF4C83A69EB64BDEBC1C4DB688193CCD">
    <w:name w:val="EF4C83A69EB64BDEBC1C4DB688193CCD"/>
  </w:style>
  <w:style w:type="paragraph" w:customStyle="1" w:styleId="FF6CBF67D95C4E97AF7D6875DB1A94D4">
    <w:name w:val="FF6CBF67D95C4E97AF7D6875DB1A94D4"/>
  </w:style>
  <w:style w:type="paragraph" w:customStyle="1" w:styleId="B15B7D56EEC04818BC0B7A88EE345D00">
    <w:name w:val="B15B7D56EEC04818BC0B7A88EE345D00"/>
  </w:style>
  <w:style w:type="paragraph" w:customStyle="1" w:styleId="33C5975A169148EDB7AE51C7E017C2EA">
    <w:name w:val="33C5975A169148EDB7AE51C7E017C2EA"/>
  </w:style>
  <w:style w:type="paragraph" w:customStyle="1" w:styleId="949F90D4B4724FE79E1C9F311E0FF18D">
    <w:name w:val="949F90D4B4724FE79E1C9F311E0FF18D"/>
  </w:style>
  <w:style w:type="paragraph" w:customStyle="1" w:styleId="16DD292D16FC4C0980CD87F55A3262D0">
    <w:name w:val="16DD292D16FC4C0980CD87F55A3262D0"/>
  </w:style>
  <w:style w:type="paragraph" w:customStyle="1" w:styleId="6DDDDBEFDE424B809DB2A4A7452AEBF5">
    <w:name w:val="6DDDDBEFDE424B809DB2A4A7452AEBF5"/>
  </w:style>
  <w:style w:type="paragraph" w:customStyle="1" w:styleId="AB71DDA642074351AEF85550D894D693">
    <w:name w:val="AB71DDA642074351AEF85550D894D693"/>
  </w:style>
  <w:style w:type="paragraph" w:customStyle="1" w:styleId="D5C3E84EAA7B4FB399CB5D408A0E6234">
    <w:name w:val="D5C3E84EAA7B4FB399CB5D408A0E6234"/>
  </w:style>
  <w:style w:type="paragraph" w:customStyle="1" w:styleId="80D463431B9947DABA733776FFC81577">
    <w:name w:val="80D463431B9947DABA733776FFC81577"/>
  </w:style>
  <w:style w:type="paragraph" w:customStyle="1" w:styleId="A8BCD51471144C3A817C892F2A8EC275">
    <w:name w:val="A8BCD51471144C3A817C892F2A8EC275"/>
  </w:style>
  <w:style w:type="paragraph" w:customStyle="1" w:styleId="28DA42AE343A4F5D9DEF0B6655CBC26E">
    <w:name w:val="28DA42AE343A4F5D9DEF0B6655CBC26E"/>
  </w:style>
  <w:style w:type="paragraph" w:customStyle="1" w:styleId="042EADA92E0745919DA20348BF235136">
    <w:name w:val="042EADA92E0745919DA20348BF235136"/>
  </w:style>
  <w:style w:type="paragraph" w:customStyle="1" w:styleId="1067DD39F94241FDA9F2D3296F00D06C">
    <w:name w:val="1067DD39F94241FDA9F2D3296F00D06C"/>
  </w:style>
  <w:style w:type="paragraph" w:customStyle="1" w:styleId="047500F9A29C42219F0AAB21D59EEF92">
    <w:name w:val="047500F9A29C42219F0AAB21D59EEF92"/>
  </w:style>
  <w:style w:type="paragraph" w:customStyle="1" w:styleId="621119A5033A4E23A04DE7F745679D33">
    <w:name w:val="621119A5033A4E23A04DE7F745679D33"/>
  </w:style>
  <w:style w:type="paragraph" w:customStyle="1" w:styleId="04E6E05CE75945F78C0C8B5449456ABF">
    <w:name w:val="04E6E05CE75945F78C0C8B5449456ABF"/>
  </w:style>
  <w:style w:type="paragraph" w:customStyle="1" w:styleId="BFDE0733571342D784DBAD38D828F458">
    <w:name w:val="BFDE0733571342D784DBAD38D828F458"/>
  </w:style>
  <w:style w:type="paragraph" w:customStyle="1" w:styleId="928521960D42401C84E3397689252F01">
    <w:name w:val="928521960D42401C84E3397689252F01"/>
  </w:style>
  <w:style w:type="paragraph" w:customStyle="1" w:styleId="EB18A99B922E40329DC61A8A3507D44E">
    <w:name w:val="EB18A99B922E40329DC61A8A3507D44E"/>
  </w:style>
  <w:style w:type="paragraph" w:customStyle="1" w:styleId="510CB56B4F1442219355CA0C033D6C32">
    <w:name w:val="510CB56B4F1442219355CA0C033D6C32"/>
  </w:style>
  <w:style w:type="paragraph" w:customStyle="1" w:styleId="B62C4A24CC6941C58DA5B41B7D0D3AA6">
    <w:name w:val="B62C4A24CC6941C58DA5B41B7D0D3AA6"/>
  </w:style>
  <w:style w:type="paragraph" w:customStyle="1" w:styleId="C3949D4E98304020B14E6E816D5B3A78">
    <w:name w:val="C3949D4E98304020B14E6E816D5B3A78"/>
    <w:rsid w:val="005658B8"/>
  </w:style>
  <w:style w:type="character" w:styleId="PlaceholderText">
    <w:name w:val="Placeholder Text"/>
    <w:basedOn w:val="DefaultParagraphFont"/>
    <w:uiPriority w:val="99"/>
    <w:semiHidden/>
    <w:rsid w:val="005376BA"/>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Remote-Controlled Robotic Car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TotalTime>
  <Pages>13</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Remote-Controlled Robotic Car</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Remote-Controlled Robotic Car</dc:title>
  <dc:subject/>
  <dc:creator>ameen mohammad</dc:creator>
  <cp:keywords/>
  <dc:description/>
  <cp:lastModifiedBy>Ameen AlShaibani</cp:lastModifiedBy>
  <cp:revision>4</cp:revision>
  <dcterms:created xsi:type="dcterms:W3CDTF">2023-04-17T21:17:00Z</dcterms:created>
  <dcterms:modified xsi:type="dcterms:W3CDTF">2023-04-17T21:27:00Z</dcterms:modified>
</cp:coreProperties>
</file>